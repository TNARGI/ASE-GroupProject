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32000B" w14:textId="77777777" w:rsidR="00500491" w:rsidRPr="00B53292" w:rsidRDefault="00500491" w:rsidP="00731F1E">
      <w:pPr>
        <w:spacing w:line="360" w:lineRule="auto"/>
        <w:jc w:val="center"/>
        <w:rPr>
          <w:rFonts w:cs="Arial"/>
          <w:sz w:val="20"/>
          <w:szCs w:val="20"/>
          <w:u w:val="single"/>
        </w:rPr>
      </w:pPr>
      <w:r w:rsidRPr="00B53292">
        <w:rPr>
          <w:rFonts w:cs="Arial"/>
          <w:sz w:val="20"/>
          <w:szCs w:val="20"/>
          <w:u w:val="single"/>
        </w:rPr>
        <w:t>Advanced Software Engineering Team 3 Report</w:t>
      </w:r>
    </w:p>
    <w:p w14:paraId="3438847B" w14:textId="77777777" w:rsidR="00500491" w:rsidRPr="00B53292" w:rsidRDefault="00500491" w:rsidP="00731F1E">
      <w:pPr>
        <w:spacing w:line="360" w:lineRule="auto"/>
        <w:jc w:val="both"/>
        <w:rPr>
          <w:rFonts w:cs="Arial"/>
          <w:sz w:val="20"/>
          <w:szCs w:val="20"/>
        </w:rPr>
      </w:pPr>
    </w:p>
    <w:p w14:paraId="773F3E65" w14:textId="77777777" w:rsidR="004D2905" w:rsidRPr="00B53292" w:rsidRDefault="00500491" w:rsidP="00731F1E">
      <w:pPr>
        <w:spacing w:line="360" w:lineRule="auto"/>
        <w:ind w:firstLine="720"/>
        <w:jc w:val="both"/>
        <w:rPr>
          <w:rFonts w:cs="Arial"/>
          <w:sz w:val="20"/>
          <w:szCs w:val="20"/>
        </w:rPr>
      </w:pPr>
      <w:r w:rsidRPr="00B53292">
        <w:rPr>
          <w:rFonts w:cs="Arial"/>
          <w:sz w:val="20"/>
          <w:szCs w:val="20"/>
        </w:rPr>
        <w:t xml:space="preserve">In this Advanced Software Engineering coursework assignment, our team was assigned a series of tasks that completed in sequence gradually progressed towards an android app that displays the Land Registry Price Paid data for nearby properties on a Google Map fragment. This report chronicles, in our own words, the work that each individual contributed toward the completion of </w:t>
      </w:r>
      <w:r w:rsidR="004D2905" w:rsidRPr="00B53292">
        <w:rPr>
          <w:rFonts w:cs="Arial"/>
          <w:sz w:val="20"/>
          <w:szCs w:val="20"/>
        </w:rPr>
        <w:t>the project in its final state.</w:t>
      </w:r>
    </w:p>
    <w:p w14:paraId="50498F1E" w14:textId="77777777" w:rsidR="004D2905" w:rsidRPr="00B53292" w:rsidRDefault="004D2905" w:rsidP="00731F1E">
      <w:pPr>
        <w:spacing w:line="360" w:lineRule="auto"/>
        <w:jc w:val="both"/>
        <w:rPr>
          <w:rFonts w:cs="Arial"/>
          <w:sz w:val="20"/>
          <w:szCs w:val="20"/>
        </w:rPr>
      </w:pPr>
    </w:p>
    <w:p w14:paraId="3104576D" w14:textId="77777777" w:rsidR="00500491" w:rsidRPr="00B53292" w:rsidRDefault="004D2905" w:rsidP="00731F1E">
      <w:pPr>
        <w:spacing w:line="360" w:lineRule="auto"/>
        <w:ind w:firstLine="720"/>
        <w:jc w:val="both"/>
        <w:rPr>
          <w:rFonts w:cs="Arial"/>
          <w:sz w:val="20"/>
          <w:szCs w:val="20"/>
        </w:rPr>
      </w:pPr>
      <w:r w:rsidRPr="00B53292">
        <w:rPr>
          <w:rFonts w:cs="Arial"/>
          <w:sz w:val="20"/>
          <w:szCs w:val="20"/>
        </w:rPr>
        <w:t>On the following pages</w:t>
      </w:r>
      <w:r w:rsidR="00500491" w:rsidRPr="00B53292">
        <w:rPr>
          <w:rFonts w:cs="Arial"/>
          <w:sz w:val="20"/>
          <w:szCs w:val="20"/>
        </w:rPr>
        <w:t xml:space="preserve"> you will find approximately five hundred words from each team member describing the challenges, triumphs and lessons that each one of us encountered during the course of completing our sections of the work. First off, Grant will describe the development of the Front End in Android Studio. Following this, Dan will describe the development of the Back End in Java Netbeans, before Mehmet describes the Database Systems initially in Java Derby and finally in Heroku and PostGre SQL. To finish everything off, Alex will describe her efforts to test the system.</w:t>
      </w:r>
    </w:p>
    <w:p w14:paraId="0E9ACF29" w14:textId="77777777" w:rsidR="00500491" w:rsidRPr="00B53292" w:rsidRDefault="00500491" w:rsidP="00731F1E">
      <w:pPr>
        <w:spacing w:line="360" w:lineRule="auto"/>
        <w:jc w:val="both"/>
        <w:rPr>
          <w:rFonts w:cs="Arial"/>
          <w:sz w:val="20"/>
          <w:szCs w:val="20"/>
        </w:rPr>
      </w:pPr>
    </w:p>
    <w:p w14:paraId="640A1436" w14:textId="77777777" w:rsidR="00500491" w:rsidRPr="00B53292" w:rsidRDefault="00500491" w:rsidP="00731F1E">
      <w:pPr>
        <w:spacing w:line="360" w:lineRule="auto"/>
        <w:jc w:val="both"/>
        <w:rPr>
          <w:rFonts w:cs="Arial"/>
          <w:sz w:val="20"/>
          <w:szCs w:val="20"/>
        </w:rPr>
      </w:pPr>
    </w:p>
    <w:p w14:paraId="71B63DEC" w14:textId="77777777" w:rsidR="00500491" w:rsidRPr="00B53292" w:rsidRDefault="00500491" w:rsidP="00731F1E">
      <w:pPr>
        <w:spacing w:line="360" w:lineRule="auto"/>
        <w:jc w:val="both"/>
        <w:rPr>
          <w:rFonts w:cs="Arial"/>
          <w:sz w:val="20"/>
          <w:szCs w:val="20"/>
        </w:rPr>
      </w:pPr>
    </w:p>
    <w:p w14:paraId="77726C8F" w14:textId="77777777" w:rsidR="00500491" w:rsidRPr="00B53292" w:rsidRDefault="00500491" w:rsidP="00731F1E">
      <w:pPr>
        <w:spacing w:line="360" w:lineRule="auto"/>
        <w:jc w:val="both"/>
        <w:rPr>
          <w:rFonts w:cs="Arial"/>
          <w:sz w:val="20"/>
          <w:szCs w:val="20"/>
        </w:rPr>
      </w:pPr>
    </w:p>
    <w:p w14:paraId="7BBBA474" w14:textId="77777777" w:rsidR="00500491" w:rsidRPr="00B53292" w:rsidRDefault="00500491" w:rsidP="00731F1E">
      <w:pPr>
        <w:spacing w:line="360" w:lineRule="auto"/>
        <w:jc w:val="both"/>
        <w:rPr>
          <w:rFonts w:cs="Arial"/>
          <w:sz w:val="20"/>
          <w:szCs w:val="20"/>
        </w:rPr>
      </w:pPr>
    </w:p>
    <w:p w14:paraId="68A0F5BE" w14:textId="77777777" w:rsidR="00500491" w:rsidRPr="00B53292" w:rsidRDefault="00500491" w:rsidP="00731F1E">
      <w:pPr>
        <w:spacing w:line="360" w:lineRule="auto"/>
        <w:jc w:val="both"/>
        <w:rPr>
          <w:rFonts w:cs="Arial"/>
          <w:sz w:val="20"/>
          <w:szCs w:val="20"/>
        </w:rPr>
      </w:pPr>
    </w:p>
    <w:p w14:paraId="020060C1" w14:textId="77777777" w:rsidR="00500491" w:rsidRPr="00B53292" w:rsidRDefault="00500491" w:rsidP="00731F1E">
      <w:pPr>
        <w:spacing w:line="360" w:lineRule="auto"/>
        <w:jc w:val="both"/>
        <w:rPr>
          <w:rFonts w:cs="Arial"/>
          <w:sz w:val="20"/>
          <w:szCs w:val="20"/>
        </w:rPr>
      </w:pPr>
    </w:p>
    <w:p w14:paraId="638C80B6" w14:textId="329500C5" w:rsidR="00500491" w:rsidRDefault="00500491" w:rsidP="00731F1E">
      <w:pPr>
        <w:spacing w:line="360" w:lineRule="auto"/>
        <w:jc w:val="both"/>
        <w:rPr>
          <w:rFonts w:cs="Arial"/>
          <w:sz w:val="20"/>
          <w:szCs w:val="20"/>
        </w:rPr>
      </w:pPr>
    </w:p>
    <w:p w14:paraId="194B48A1" w14:textId="782E11C4" w:rsidR="00B53292" w:rsidRDefault="00B53292" w:rsidP="00731F1E">
      <w:pPr>
        <w:spacing w:line="360" w:lineRule="auto"/>
        <w:jc w:val="both"/>
        <w:rPr>
          <w:rFonts w:cs="Arial"/>
          <w:sz w:val="20"/>
          <w:szCs w:val="20"/>
        </w:rPr>
      </w:pPr>
    </w:p>
    <w:p w14:paraId="1A6C7EC5" w14:textId="4F481B11" w:rsidR="00B53292" w:rsidRDefault="00B53292" w:rsidP="00731F1E">
      <w:pPr>
        <w:spacing w:line="360" w:lineRule="auto"/>
        <w:jc w:val="both"/>
        <w:rPr>
          <w:rFonts w:cs="Arial"/>
          <w:sz w:val="20"/>
          <w:szCs w:val="20"/>
        </w:rPr>
      </w:pPr>
    </w:p>
    <w:p w14:paraId="1C432A4D" w14:textId="57BA9E9E" w:rsidR="00B53292" w:rsidRDefault="00B53292" w:rsidP="00731F1E">
      <w:pPr>
        <w:spacing w:line="360" w:lineRule="auto"/>
        <w:jc w:val="both"/>
        <w:rPr>
          <w:rFonts w:cs="Arial"/>
          <w:sz w:val="20"/>
          <w:szCs w:val="20"/>
        </w:rPr>
      </w:pPr>
    </w:p>
    <w:p w14:paraId="2D63FAA7" w14:textId="6F9397AE" w:rsidR="00B53292" w:rsidRDefault="00B53292" w:rsidP="00731F1E">
      <w:pPr>
        <w:spacing w:line="360" w:lineRule="auto"/>
        <w:jc w:val="both"/>
        <w:rPr>
          <w:rFonts w:cs="Arial"/>
          <w:sz w:val="20"/>
          <w:szCs w:val="20"/>
        </w:rPr>
      </w:pPr>
    </w:p>
    <w:p w14:paraId="0C2EE533" w14:textId="77777777" w:rsidR="00B53292" w:rsidRPr="00B53292" w:rsidRDefault="00B53292" w:rsidP="00731F1E">
      <w:pPr>
        <w:spacing w:line="360" w:lineRule="auto"/>
        <w:jc w:val="both"/>
        <w:rPr>
          <w:rFonts w:cs="Arial"/>
          <w:sz w:val="20"/>
          <w:szCs w:val="20"/>
        </w:rPr>
      </w:pPr>
    </w:p>
    <w:p w14:paraId="2032B398" w14:textId="77777777" w:rsidR="00500491" w:rsidRPr="00B53292" w:rsidRDefault="00500491" w:rsidP="00731F1E">
      <w:pPr>
        <w:spacing w:line="360" w:lineRule="auto"/>
        <w:jc w:val="both"/>
        <w:rPr>
          <w:rFonts w:cs="Arial"/>
          <w:sz w:val="20"/>
          <w:szCs w:val="20"/>
        </w:rPr>
      </w:pPr>
    </w:p>
    <w:p w14:paraId="542080CB" w14:textId="77777777" w:rsidR="00500491" w:rsidRPr="00B53292" w:rsidRDefault="00500491" w:rsidP="00731F1E">
      <w:pPr>
        <w:spacing w:line="360" w:lineRule="auto"/>
        <w:jc w:val="both"/>
        <w:rPr>
          <w:rFonts w:cs="Arial"/>
          <w:sz w:val="20"/>
          <w:szCs w:val="20"/>
        </w:rPr>
      </w:pPr>
    </w:p>
    <w:p w14:paraId="7DF9DCE2" w14:textId="77777777" w:rsidR="00500491" w:rsidRPr="00B53292" w:rsidRDefault="00500491" w:rsidP="00731F1E">
      <w:pPr>
        <w:spacing w:line="360" w:lineRule="auto"/>
        <w:jc w:val="both"/>
        <w:rPr>
          <w:rFonts w:cs="Arial"/>
          <w:sz w:val="20"/>
          <w:szCs w:val="20"/>
        </w:rPr>
      </w:pPr>
    </w:p>
    <w:p w14:paraId="759BD4F1" w14:textId="77777777" w:rsidR="00500491" w:rsidRPr="00B53292" w:rsidRDefault="00500491" w:rsidP="00731F1E">
      <w:pPr>
        <w:spacing w:line="360" w:lineRule="auto"/>
        <w:jc w:val="both"/>
        <w:rPr>
          <w:rFonts w:cs="Arial"/>
          <w:sz w:val="20"/>
          <w:szCs w:val="20"/>
        </w:rPr>
      </w:pPr>
    </w:p>
    <w:p w14:paraId="764511B7" w14:textId="77777777" w:rsidR="00500491" w:rsidRPr="00B53292" w:rsidRDefault="00500491" w:rsidP="00731F1E">
      <w:pPr>
        <w:spacing w:line="360" w:lineRule="auto"/>
        <w:jc w:val="both"/>
        <w:rPr>
          <w:rFonts w:cs="Arial"/>
          <w:sz w:val="20"/>
          <w:szCs w:val="20"/>
        </w:rPr>
      </w:pPr>
    </w:p>
    <w:p w14:paraId="52C59689" w14:textId="77777777" w:rsidR="00500491" w:rsidRPr="00B53292" w:rsidRDefault="00500491" w:rsidP="00731F1E">
      <w:pPr>
        <w:spacing w:line="360" w:lineRule="auto"/>
        <w:jc w:val="both"/>
        <w:rPr>
          <w:rFonts w:cs="Arial"/>
          <w:sz w:val="20"/>
          <w:szCs w:val="20"/>
        </w:rPr>
      </w:pPr>
    </w:p>
    <w:p w14:paraId="012CE5C2" w14:textId="77777777" w:rsidR="00500491" w:rsidRPr="00B53292" w:rsidRDefault="00500491" w:rsidP="00731F1E">
      <w:pPr>
        <w:spacing w:line="360" w:lineRule="auto"/>
        <w:jc w:val="both"/>
        <w:rPr>
          <w:rFonts w:cs="Arial"/>
          <w:sz w:val="20"/>
          <w:szCs w:val="20"/>
        </w:rPr>
      </w:pPr>
    </w:p>
    <w:p w14:paraId="3276EABD" w14:textId="77777777" w:rsidR="00500491" w:rsidRPr="00B53292" w:rsidRDefault="00500491" w:rsidP="00731F1E">
      <w:pPr>
        <w:spacing w:line="360" w:lineRule="auto"/>
        <w:jc w:val="both"/>
        <w:rPr>
          <w:rFonts w:cs="Arial"/>
          <w:sz w:val="20"/>
          <w:szCs w:val="20"/>
        </w:rPr>
      </w:pPr>
    </w:p>
    <w:p w14:paraId="17183566" w14:textId="77777777" w:rsidR="00500491" w:rsidRPr="00B53292" w:rsidRDefault="00500491" w:rsidP="00731F1E">
      <w:pPr>
        <w:spacing w:line="360" w:lineRule="auto"/>
        <w:jc w:val="both"/>
        <w:rPr>
          <w:rFonts w:cs="Arial"/>
          <w:sz w:val="20"/>
          <w:szCs w:val="20"/>
        </w:rPr>
      </w:pPr>
    </w:p>
    <w:p w14:paraId="16C535C7" w14:textId="0843F576" w:rsidR="00500491" w:rsidRPr="00B53292" w:rsidRDefault="00500491" w:rsidP="00731F1E">
      <w:pPr>
        <w:spacing w:line="360" w:lineRule="auto"/>
        <w:jc w:val="both"/>
        <w:rPr>
          <w:rFonts w:cs="Arial"/>
          <w:sz w:val="20"/>
          <w:szCs w:val="20"/>
        </w:rPr>
      </w:pPr>
    </w:p>
    <w:p w14:paraId="322C53AF" w14:textId="77777777" w:rsidR="00731F1E" w:rsidRPr="00B53292" w:rsidRDefault="00731F1E" w:rsidP="00731F1E">
      <w:pPr>
        <w:spacing w:line="360" w:lineRule="auto"/>
        <w:jc w:val="both"/>
        <w:rPr>
          <w:rFonts w:cs="Arial"/>
          <w:sz w:val="20"/>
          <w:szCs w:val="20"/>
        </w:rPr>
      </w:pPr>
    </w:p>
    <w:p w14:paraId="26ACD977" w14:textId="77777777" w:rsidR="00500491" w:rsidRPr="00B53292" w:rsidRDefault="00500491" w:rsidP="00731F1E">
      <w:pPr>
        <w:spacing w:line="360" w:lineRule="auto"/>
        <w:jc w:val="both"/>
        <w:rPr>
          <w:rFonts w:cs="Arial"/>
          <w:sz w:val="20"/>
          <w:szCs w:val="20"/>
        </w:rPr>
      </w:pPr>
    </w:p>
    <w:p w14:paraId="501F74F9" w14:textId="6FC557EE" w:rsidR="00500491" w:rsidRPr="00B53292" w:rsidRDefault="00500491" w:rsidP="00731F1E">
      <w:pPr>
        <w:spacing w:line="360" w:lineRule="auto"/>
        <w:jc w:val="both"/>
        <w:rPr>
          <w:rFonts w:cs="Arial"/>
          <w:sz w:val="20"/>
          <w:szCs w:val="20"/>
        </w:rPr>
      </w:pPr>
    </w:p>
    <w:p w14:paraId="00CB2E71" w14:textId="7B8DBE74" w:rsidR="00731F1E" w:rsidRPr="00B53292" w:rsidRDefault="00731F1E" w:rsidP="00731F1E">
      <w:pPr>
        <w:spacing w:line="360" w:lineRule="auto"/>
        <w:jc w:val="both"/>
        <w:rPr>
          <w:rFonts w:cs="Arial"/>
          <w:sz w:val="20"/>
          <w:szCs w:val="20"/>
        </w:rPr>
      </w:pPr>
    </w:p>
    <w:p w14:paraId="07D0547E" w14:textId="5E460C0F" w:rsidR="00731F1E" w:rsidRPr="00B53292" w:rsidRDefault="00731F1E" w:rsidP="00731F1E">
      <w:pPr>
        <w:spacing w:line="360" w:lineRule="auto"/>
        <w:jc w:val="both"/>
        <w:rPr>
          <w:rFonts w:cs="Arial"/>
          <w:sz w:val="20"/>
          <w:szCs w:val="20"/>
        </w:rPr>
      </w:pPr>
    </w:p>
    <w:p w14:paraId="6FAE4E81" w14:textId="0D725220" w:rsidR="00EE7238" w:rsidRPr="00B53292" w:rsidRDefault="00EE7238" w:rsidP="00731F1E">
      <w:pPr>
        <w:spacing w:line="360" w:lineRule="auto"/>
        <w:jc w:val="both"/>
        <w:rPr>
          <w:rFonts w:cs="Arial"/>
          <w:sz w:val="20"/>
          <w:szCs w:val="20"/>
        </w:rPr>
      </w:pPr>
    </w:p>
    <w:p w14:paraId="17D89781" w14:textId="77777777" w:rsidR="00731F1E" w:rsidRPr="00B53292" w:rsidRDefault="00731F1E" w:rsidP="00731F1E">
      <w:pPr>
        <w:spacing w:line="360" w:lineRule="auto"/>
        <w:jc w:val="both"/>
        <w:rPr>
          <w:rFonts w:cs="Arial"/>
          <w:sz w:val="20"/>
          <w:szCs w:val="20"/>
        </w:rPr>
      </w:pPr>
    </w:p>
    <w:p w14:paraId="0D06903F" w14:textId="77777777" w:rsidR="00FF4170" w:rsidRPr="00B53292" w:rsidRDefault="00500491" w:rsidP="00731F1E">
      <w:pPr>
        <w:spacing w:line="360" w:lineRule="auto"/>
        <w:jc w:val="center"/>
        <w:rPr>
          <w:rFonts w:cs="Arial"/>
          <w:sz w:val="20"/>
          <w:szCs w:val="20"/>
          <w:u w:val="single"/>
        </w:rPr>
      </w:pPr>
      <w:r w:rsidRPr="00B53292">
        <w:rPr>
          <w:rFonts w:cs="Arial"/>
          <w:sz w:val="20"/>
          <w:szCs w:val="20"/>
          <w:u w:val="single"/>
        </w:rPr>
        <w:lastRenderedPageBreak/>
        <w:t>Front End (Grant):</w:t>
      </w:r>
    </w:p>
    <w:p w14:paraId="4FD86B38" w14:textId="77777777" w:rsidR="00D52EFB" w:rsidRPr="00B53292" w:rsidRDefault="00D52EFB" w:rsidP="00731F1E">
      <w:pPr>
        <w:spacing w:line="360" w:lineRule="auto"/>
        <w:jc w:val="both"/>
        <w:rPr>
          <w:rFonts w:cs="Arial"/>
          <w:sz w:val="20"/>
          <w:szCs w:val="20"/>
        </w:rPr>
      </w:pPr>
    </w:p>
    <w:p w14:paraId="3C96353C" w14:textId="77777777" w:rsidR="007F517A" w:rsidRPr="00B53292" w:rsidRDefault="007F517A" w:rsidP="00731F1E">
      <w:pPr>
        <w:spacing w:line="360" w:lineRule="auto"/>
        <w:ind w:firstLine="720"/>
        <w:jc w:val="both"/>
        <w:rPr>
          <w:rFonts w:cs="Arial"/>
          <w:sz w:val="20"/>
          <w:szCs w:val="20"/>
        </w:rPr>
      </w:pPr>
      <w:r w:rsidRPr="00B53292">
        <w:rPr>
          <w:rFonts w:cs="Arial"/>
          <w:sz w:val="20"/>
          <w:szCs w:val="20"/>
        </w:rPr>
        <w:t>The</w:t>
      </w:r>
      <w:r w:rsidR="00D52EFB" w:rsidRPr="00B53292">
        <w:rPr>
          <w:rFonts w:cs="Arial"/>
          <w:sz w:val="20"/>
          <w:szCs w:val="20"/>
        </w:rPr>
        <w:t xml:space="preserve"> project’s front end is</w:t>
      </w:r>
      <w:r w:rsidRPr="00B53292">
        <w:rPr>
          <w:rFonts w:cs="Arial"/>
          <w:sz w:val="20"/>
          <w:szCs w:val="20"/>
        </w:rPr>
        <w:t xml:space="preserve"> a</w:t>
      </w:r>
      <w:r w:rsidR="00D52EFB" w:rsidRPr="00B53292">
        <w:rPr>
          <w:rFonts w:cs="Arial"/>
          <w:sz w:val="20"/>
          <w:szCs w:val="20"/>
        </w:rPr>
        <w:t xml:space="preserve">n </w:t>
      </w:r>
      <w:r w:rsidRPr="00B53292">
        <w:rPr>
          <w:rFonts w:cs="Arial"/>
          <w:sz w:val="20"/>
          <w:szCs w:val="20"/>
        </w:rPr>
        <w:t xml:space="preserve">Android application running at API level 24. The application employs Google locations services to fetch and </w:t>
      </w:r>
      <w:r w:rsidR="00005875" w:rsidRPr="00B53292">
        <w:rPr>
          <w:rFonts w:cs="Arial"/>
          <w:sz w:val="20"/>
          <w:szCs w:val="20"/>
        </w:rPr>
        <w:t>display</w:t>
      </w:r>
      <w:r w:rsidRPr="00B53292">
        <w:rPr>
          <w:rFonts w:cs="Arial"/>
          <w:sz w:val="20"/>
          <w:szCs w:val="20"/>
        </w:rPr>
        <w:t xml:space="preserve"> location coordinates</w:t>
      </w:r>
      <w:r w:rsidR="00005875" w:rsidRPr="00B53292">
        <w:rPr>
          <w:rFonts w:cs="Arial"/>
          <w:sz w:val="20"/>
          <w:szCs w:val="20"/>
        </w:rPr>
        <w:t xml:space="preserve"> (latitude and longitude)</w:t>
      </w:r>
      <w:r w:rsidRPr="00B53292">
        <w:rPr>
          <w:rFonts w:cs="Arial"/>
          <w:sz w:val="20"/>
          <w:szCs w:val="20"/>
        </w:rPr>
        <w:t xml:space="preserve"> for </w:t>
      </w:r>
      <w:r w:rsidR="002C77F7" w:rsidRPr="00B53292">
        <w:rPr>
          <w:rFonts w:cs="Arial"/>
          <w:sz w:val="20"/>
          <w:szCs w:val="20"/>
        </w:rPr>
        <w:t>the user;</w:t>
      </w:r>
      <w:r w:rsidR="00005875" w:rsidRPr="00B53292">
        <w:rPr>
          <w:rFonts w:cs="Arial"/>
          <w:sz w:val="20"/>
          <w:szCs w:val="20"/>
        </w:rPr>
        <w:t xml:space="preserve"> as well as plot both the user’s location and nearby properties (within the user’s current postcode) on a Google map.</w:t>
      </w:r>
    </w:p>
    <w:p w14:paraId="69851C3B" w14:textId="77777777" w:rsidR="00005875" w:rsidRPr="00B53292" w:rsidRDefault="00005875" w:rsidP="00731F1E">
      <w:pPr>
        <w:spacing w:line="360" w:lineRule="auto"/>
        <w:jc w:val="both"/>
        <w:rPr>
          <w:rFonts w:cs="Arial"/>
          <w:sz w:val="20"/>
          <w:szCs w:val="20"/>
        </w:rPr>
      </w:pPr>
    </w:p>
    <w:p w14:paraId="3298F0AE" w14:textId="77777777" w:rsidR="00C3570B" w:rsidRPr="00B53292" w:rsidRDefault="00005875" w:rsidP="00731F1E">
      <w:pPr>
        <w:spacing w:line="360" w:lineRule="auto"/>
        <w:ind w:firstLine="720"/>
        <w:jc w:val="both"/>
        <w:rPr>
          <w:rFonts w:cs="Arial"/>
          <w:sz w:val="20"/>
          <w:szCs w:val="20"/>
        </w:rPr>
      </w:pPr>
      <w:r w:rsidRPr="00B53292">
        <w:rPr>
          <w:rFonts w:cs="Arial"/>
          <w:sz w:val="20"/>
          <w:szCs w:val="20"/>
        </w:rPr>
        <w:t xml:space="preserve">Android programming has proved to be a challenge above and beyond that of basic java programming. Whilst sharing </w:t>
      </w:r>
      <w:r w:rsidR="00C744DF" w:rsidRPr="00B53292">
        <w:rPr>
          <w:rFonts w:cs="Arial"/>
          <w:sz w:val="20"/>
          <w:szCs w:val="20"/>
        </w:rPr>
        <w:t>all</w:t>
      </w:r>
      <w:r w:rsidRPr="00B53292">
        <w:rPr>
          <w:rFonts w:cs="Arial"/>
          <w:sz w:val="20"/>
          <w:szCs w:val="20"/>
        </w:rPr>
        <w:t xml:space="preserve"> of the same </w:t>
      </w:r>
      <w:r w:rsidR="00C744DF" w:rsidRPr="00B53292">
        <w:rPr>
          <w:rFonts w:cs="Arial"/>
          <w:sz w:val="20"/>
          <w:szCs w:val="20"/>
        </w:rPr>
        <w:t>underlying tools</w:t>
      </w:r>
      <w:r w:rsidRPr="00B53292">
        <w:rPr>
          <w:rFonts w:cs="Arial"/>
          <w:sz w:val="20"/>
          <w:szCs w:val="20"/>
        </w:rPr>
        <w:t>, Android</w:t>
      </w:r>
      <w:r w:rsidR="00C744DF" w:rsidRPr="00B53292">
        <w:rPr>
          <w:rFonts w:cs="Arial"/>
          <w:sz w:val="20"/>
          <w:szCs w:val="20"/>
        </w:rPr>
        <w:t xml:space="preserve"> introduces several new concepts to the aspiring programmer, such as the activity lifecycle of applications, requiring the developer to understand what Android is doing behind-the-scenes</w:t>
      </w:r>
      <w:r w:rsidR="0015720F" w:rsidRPr="00B53292">
        <w:rPr>
          <w:rFonts w:cs="Arial"/>
          <w:sz w:val="20"/>
          <w:szCs w:val="20"/>
        </w:rPr>
        <w:t xml:space="preserve"> at any given time.</w:t>
      </w:r>
      <w:r w:rsidR="00C3570B" w:rsidRPr="00B53292">
        <w:rPr>
          <w:rFonts w:cs="Arial"/>
          <w:sz w:val="20"/>
          <w:szCs w:val="20"/>
        </w:rPr>
        <w:t xml:space="preserve"> The developer must also be mindful of how the application’s computations interact with the visual X</w:t>
      </w:r>
      <w:r w:rsidR="00583052" w:rsidRPr="00B53292">
        <w:rPr>
          <w:rFonts w:cs="Arial"/>
          <w:sz w:val="20"/>
          <w:szCs w:val="20"/>
        </w:rPr>
        <w:t>ML layout</w:t>
      </w:r>
      <w:r w:rsidR="002C77F7" w:rsidRPr="00B53292">
        <w:rPr>
          <w:rFonts w:cs="Arial"/>
          <w:sz w:val="20"/>
          <w:szCs w:val="20"/>
        </w:rPr>
        <w:t>,</w:t>
      </w:r>
      <w:r w:rsidR="00583052" w:rsidRPr="00B53292">
        <w:rPr>
          <w:rFonts w:cs="Arial"/>
          <w:sz w:val="20"/>
          <w:szCs w:val="20"/>
        </w:rPr>
        <w:t xml:space="preserve"> designed for the user, mapping each element of the display to</w:t>
      </w:r>
      <w:r w:rsidR="002C77F7" w:rsidRPr="00B53292">
        <w:rPr>
          <w:rFonts w:cs="Arial"/>
          <w:sz w:val="20"/>
          <w:szCs w:val="20"/>
        </w:rPr>
        <w:t xml:space="preserve"> its</w:t>
      </w:r>
      <w:r w:rsidR="00583052" w:rsidRPr="00B53292">
        <w:rPr>
          <w:rFonts w:cs="Arial"/>
          <w:sz w:val="20"/>
          <w:szCs w:val="20"/>
        </w:rPr>
        <w:t xml:space="preserve"> background code appropriately.</w:t>
      </w:r>
    </w:p>
    <w:p w14:paraId="3056169B" w14:textId="77777777" w:rsidR="00C3570B" w:rsidRPr="00B53292" w:rsidRDefault="00C3570B" w:rsidP="00731F1E">
      <w:pPr>
        <w:spacing w:line="360" w:lineRule="auto"/>
        <w:jc w:val="both"/>
        <w:rPr>
          <w:rFonts w:cs="Arial"/>
          <w:sz w:val="20"/>
          <w:szCs w:val="20"/>
        </w:rPr>
      </w:pPr>
    </w:p>
    <w:p w14:paraId="4F3211D2" w14:textId="7C64A430" w:rsidR="00731F1E" w:rsidRPr="00B53292" w:rsidRDefault="00B53292" w:rsidP="00731F1E">
      <w:pPr>
        <w:spacing w:line="360" w:lineRule="auto"/>
        <w:ind w:firstLine="720"/>
        <w:jc w:val="both"/>
        <w:rPr>
          <w:rFonts w:cs="Arial"/>
          <w:sz w:val="20"/>
          <w:szCs w:val="20"/>
        </w:rPr>
      </w:pPr>
      <w:r w:rsidRPr="00B53292">
        <w:rPr>
          <w:rFonts w:cs="Arial"/>
          <w:noProof/>
          <w:sz w:val="20"/>
          <w:szCs w:val="20"/>
          <w:lang w:eastAsia="en-GB"/>
        </w:rPr>
        <mc:AlternateContent>
          <mc:Choice Requires="wpg">
            <w:drawing>
              <wp:anchor distT="0" distB="0" distL="114300" distR="114300" simplePos="0" relativeHeight="251709440" behindDoc="0" locked="0" layoutInCell="1" allowOverlap="1" wp14:anchorId="03B3A45F" wp14:editId="4047BBBE">
                <wp:simplePos x="0" y="0"/>
                <wp:positionH relativeFrom="margin">
                  <wp:align>center</wp:align>
                </wp:positionH>
                <wp:positionV relativeFrom="paragraph">
                  <wp:posOffset>446405</wp:posOffset>
                </wp:positionV>
                <wp:extent cx="6221730" cy="6724650"/>
                <wp:effectExtent l="0" t="0" r="0" b="19050"/>
                <wp:wrapNone/>
                <wp:docPr id="293" name="Group 293"/>
                <wp:cNvGraphicFramePr/>
                <a:graphic xmlns:a="http://schemas.openxmlformats.org/drawingml/2006/main">
                  <a:graphicData uri="http://schemas.microsoft.com/office/word/2010/wordprocessingGroup">
                    <wpg:wgp>
                      <wpg:cNvGrpSpPr/>
                      <wpg:grpSpPr>
                        <a:xfrm>
                          <a:off x="0" y="0"/>
                          <a:ext cx="6221730" cy="6724650"/>
                          <a:chOff x="0" y="0"/>
                          <a:chExt cx="6631389" cy="7011166"/>
                        </a:xfrm>
                      </wpg:grpSpPr>
                      <wpg:grpSp>
                        <wpg:cNvPr id="289" name="Group 289"/>
                        <wpg:cNvGrpSpPr/>
                        <wpg:grpSpPr>
                          <a:xfrm>
                            <a:off x="318053" y="0"/>
                            <a:ext cx="6313336" cy="7011166"/>
                            <a:chOff x="0" y="0"/>
                            <a:chExt cx="6313336" cy="7011166"/>
                          </a:xfrm>
                        </wpg:grpSpPr>
                        <wps:wsp>
                          <wps:cNvPr id="307" name="Text Box 2"/>
                          <wps:cNvSpPr txBox="1">
                            <a:spLocks noChangeArrowheads="1"/>
                          </wps:cNvSpPr>
                          <wps:spPr bwMode="auto">
                            <a:xfrm>
                              <a:off x="405517" y="0"/>
                              <a:ext cx="2289976" cy="318052"/>
                            </a:xfrm>
                            <a:prstGeom prst="rect">
                              <a:avLst/>
                            </a:prstGeom>
                            <a:noFill/>
                            <a:ln w="9525">
                              <a:noFill/>
                              <a:miter lim="800000"/>
                              <a:headEnd/>
                              <a:tailEnd/>
                            </a:ln>
                          </wps:spPr>
                          <wps:txbx>
                            <w:txbxContent>
                              <w:p w14:paraId="021A7996" w14:textId="77777777" w:rsidR="009A4786" w:rsidRPr="00851E05" w:rsidRDefault="00CA449F" w:rsidP="00CA449F">
                                <w:pPr>
                                  <w:jc w:val="center"/>
                                  <w:rPr>
                                    <w:b/>
                                    <w:sz w:val="28"/>
                                    <w:u w:val="single"/>
                                  </w:rPr>
                                </w:pPr>
                                <w:r w:rsidRPr="00851E05">
                                  <w:rPr>
                                    <w:b/>
                                    <w:sz w:val="28"/>
                                    <w:u w:val="single"/>
                                  </w:rPr>
                                  <w:t>Main</w:t>
                                </w:r>
                                <w:r w:rsidR="009A4786" w:rsidRPr="00851E05">
                                  <w:rPr>
                                    <w:b/>
                                    <w:sz w:val="28"/>
                                    <w:u w:val="single"/>
                                  </w:rPr>
                                  <w:t>Activity</w:t>
                                </w:r>
                              </w:p>
                            </w:txbxContent>
                          </wps:txbx>
                          <wps:bodyPr rot="0" vert="horz" wrap="square" lIns="91440" tIns="45720" rIns="91440" bIns="45720" anchor="t" anchorCtr="0">
                            <a:noAutofit/>
                          </wps:bodyPr>
                        </wps:wsp>
                        <wps:wsp>
                          <wps:cNvPr id="6" name="Text Box 2"/>
                          <wps:cNvSpPr txBox="1">
                            <a:spLocks noChangeArrowheads="1"/>
                          </wps:cNvSpPr>
                          <wps:spPr bwMode="auto">
                            <a:xfrm>
                              <a:off x="4023360" y="7951"/>
                              <a:ext cx="2289976" cy="318052"/>
                            </a:xfrm>
                            <a:prstGeom prst="rect">
                              <a:avLst/>
                            </a:prstGeom>
                            <a:noFill/>
                            <a:ln w="9525">
                              <a:noFill/>
                              <a:miter lim="800000"/>
                              <a:headEnd/>
                              <a:tailEnd/>
                            </a:ln>
                          </wps:spPr>
                          <wps:txbx>
                            <w:txbxContent>
                              <w:p w14:paraId="2680AFE5" w14:textId="77777777" w:rsidR="009A4786" w:rsidRPr="00851E05" w:rsidRDefault="009A4786" w:rsidP="00CA449F">
                                <w:pPr>
                                  <w:jc w:val="center"/>
                                  <w:rPr>
                                    <w:b/>
                                    <w:sz w:val="28"/>
                                    <w:u w:val="single"/>
                                  </w:rPr>
                                </w:pPr>
                                <w:r w:rsidRPr="00851E05">
                                  <w:rPr>
                                    <w:b/>
                                    <w:sz w:val="28"/>
                                    <w:u w:val="single"/>
                                  </w:rPr>
                                  <w:t>Client – Asynchronous task</w:t>
                                </w:r>
                              </w:p>
                            </w:txbxContent>
                          </wps:txbx>
                          <wps:bodyPr rot="0" vert="horz" wrap="square" lIns="91440" tIns="45720" rIns="91440" bIns="45720" anchor="t" anchorCtr="0">
                            <a:noAutofit/>
                          </wps:bodyPr>
                        </wps:wsp>
                        <wpg:grpSp>
                          <wpg:cNvPr id="288" name="Group 288"/>
                          <wpg:cNvGrpSpPr/>
                          <wpg:grpSpPr>
                            <a:xfrm>
                              <a:off x="0" y="365760"/>
                              <a:ext cx="5867842" cy="6645406"/>
                              <a:chOff x="0" y="0"/>
                              <a:chExt cx="5867842" cy="6645406"/>
                            </a:xfrm>
                          </wpg:grpSpPr>
                          <wpg:grpSp>
                            <wpg:cNvPr id="25" name="Group 25"/>
                            <wpg:cNvGrpSpPr/>
                            <wpg:grpSpPr>
                              <a:xfrm>
                                <a:off x="0" y="0"/>
                                <a:ext cx="2401819" cy="6645406"/>
                                <a:chOff x="0" y="0"/>
                                <a:chExt cx="2401819" cy="6645406"/>
                              </a:xfrm>
                            </wpg:grpSpPr>
                            <wpg:grpSp>
                              <wpg:cNvPr id="22" name="Group 22"/>
                              <wpg:cNvGrpSpPr/>
                              <wpg:grpSpPr>
                                <a:xfrm>
                                  <a:off x="0" y="0"/>
                                  <a:ext cx="2401819" cy="6645406"/>
                                  <a:chOff x="0" y="0"/>
                                  <a:chExt cx="2401819" cy="6645406"/>
                                </a:xfrm>
                              </wpg:grpSpPr>
                              <wpg:grpSp>
                                <wpg:cNvPr id="17" name="Group 17"/>
                                <wpg:cNvGrpSpPr/>
                                <wpg:grpSpPr>
                                  <a:xfrm>
                                    <a:off x="691764" y="0"/>
                                    <a:ext cx="1710055" cy="6645406"/>
                                    <a:chOff x="0" y="0"/>
                                    <a:chExt cx="1710055" cy="6301586"/>
                                  </a:xfrm>
                                </wpg:grpSpPr>
                                <wps:wsp>
                                  <wps:cNvPr id="1" name="Oval 1"/>
                                  <wps:cNvSpPr/>
                                  <wps:spPr>
                                    <a:xfrm>
                                      <a:off x="198783" y="0"/>
                                      <a:ext cx="1318895" cy="72326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5D9C8" w14:textId="77777777" w:rsidR="00EE7E80" w:rsidRPr="00EE7E80" w:rsidRDefault="00EE7E80" w:rsidP="00EE7E80">
                                        <w:pPr>
                                          <w:jc w:val="center"/>
                                          <w:rPr>
                                            <w:color w:val="000000" w:themeColor="text1"/>
                                            <w:sz w:val="14"/>
                                          </w:rPr>
                                        </w:pPr>
                                        <w:r w:rsidRPr="00EE7E80">
                                          <w:rPr>
                                            <w:color w:val="000000" w:themeColor="text1"/>
                                            <w:sz w:val="16"/>
                                          </w:rPr>
                                          <w:t>User</w:t>
                                        </w:r>
                                        <w:r>
                                          <w:rPr>
                                            <w:color w:val="000000" w:themeColor="text1"/>
                                            <w:sz w:val="16"/>
                                          </w:rPr>
                                          <w:t xml:space="preserve"> opens application on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51075" y="938253"/>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F8D7BE" w14:textId="77777777" w:rsidR="000B1988" w:rsidRPr="000B1988" w:rsidRDefault="00BB2E3F" w:rsidP="000B1988">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App f</w:t>
                                        </w:r>
                                        <w:r w:rsidR="000B1988">
                                          <w:rPr>
                                            <w:color w:val="000000" w:themeColor="text1"/>
                                            <w:sz w:val="16"/>
                                            <w:szCs w:val="16"/>
                                            <w14:textOutline w14:w="9525" w14:cap="rnd" w14:cmpd="sng" w14:algn="ctr">
                                              <w14:noFill/>
                                              <w14:prstDash w14:val="solid"/>
                                              <w14:bevel/>
                                            </w14:textOutline>
                                          </w:rPr>
                                          <w:t>etch</w:t>
                                        </w:r>
                                        <w:r>
                                          <w:rPr>
                                            <w:color w:val="000000" w:themeColor="text1"/>
                                            <w:sz w:val="16"/>
                                            <w:szCs w:val="16"/>
                                            <w14:textOutline w14:w="9525" w14:cap="rnd" w14:cmpd="sng" w14:algn="ctr">
                                              <w14:noFill/>
                                              <w14:prstDash w14:val="solid"/>
                                              <w14:bevel/>
                                            </w14:textOutline>
                                          </w:rPr>
                                          <w:t>es</w:t>
                                        </w:r>
                                        <w:r w:rsidR="000B1988">
                                          <w:rPr>
                                            <w:color w:val="000000" w:themeColor="text1"/>
                                            <w:sz w:val="16"/>
                                            <w:szCs w:val="16"/>
                                            <w14:textOutline w14:w="9525" w14:cap="rnd" w14:cmpd="sng" w14:algn="ctr">
                                              <w14:noFill/>
                                              <w14:prstDash w14:val="solid"/>
                                              <w14:bevel/>
                                            </w14:textOutline>
                                          </w:rPr>
                                          <w:t xml:space="preserve"> user location</w:t>
                                        </w:r>
                                        <w:r>
                                          <w:rPr>
                                            <w:color w:val="000000" w:themeColor="text1"/>
                                            <w:sz w:val="16"/>
                                            <w:szCs w:val="16"/>
                                            <w14:textOutline w14:w="9525" w14:cap="rnd" w14:cmpd="sng" w14:algn="ctr">
                                              <w14:noFill/>
                                              <w14:prstDash w14:val="solid"/>
                                              <w14:bevel/>
                                            </w14:textOutline>
                                          </w:rPr>
                                          <w:t xml:space="preserve"> (lat/lng)</w:t>
                                        </w:r>
                                        <w:r w:rsidR="000B1988">
                                          <w:rPr>
                                            <w:color w:val="000000" w:themeColor="text1"/>
                                            <w:sz w:val="16"/>
                                            <w:szCs w:val="16"/>
                                            <w14:textOutline w14:w="9525" w14:cap="rnd" w14:cmpd="sng" w14:algn="ctr">
                                              <w14:noFill/>
                                              <w14:prstDash w14:val="solid"/>
                                              <w14:bevel/>
                                            </w14:textOutline>
                                          </w:rPr>
                                          <w:t xml:space="preserve"> from</w:t>
                                        </w:r>
                                        <w:r>
                                          <w:rPr>
                                            <w:color w:val="000000" w:themeColor="text1"/>
                                            <w:sz w:val="16"/>
                                            <w:szCs w:val="16"/>
                                            <w14:textOutline w14:w="9525" w14:cap="rnd" w14:cmpd="sng" w14:algn="ctr">
                                              <w14:noFill/>
                                              <w14:prstDash w14:val="solid"/>
                                              <w14:bevel/>
                                            </w14:textOutline>
                                          </w:rPr>
                                          <w:t xml:space="preserve"> Google location services</w:t>
                                        </w:r>
                                        <w:r w:rsidR="00CA449F">
                                          <w:rPr>
                                            <w:color w:val="000000" w:themeColor="text1"/>
                                            <w:sz w:val="16"/>
                                            <w:szCs w:val="16"/>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51075" y="1860605"/>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045DB5" w14:textId="77777777" w:rsidR="00BB2E3F" w:rsidRPr="000B1988" w:rsidRDefault="008D6B23" w:rsidP="00BB2E3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User’s current location is displayed on a Google map below their lat/lng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51075" y="2790907"/>
                                      <a:ext cx="1407160" cy="77089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DF830F" w14:textId="77777777" w:rsidR="008D6B23" w:rsidRPr="000B1988" w:rsidRDefault="006E3998" w:rsidP="008D6B23">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The Asynchronous Client class is</w:t>
                                        </w:r>
                                        <w:r w:rsidR="003A02E4">
                                          <w:rPr>
                                            <w:color w:val="000000" w:themeColor="text1"/>
                                            <w:sz w:val="16"/>
                                            <w:szCs w:val="16"/>
                                            <w14:textOutline w14:w="9525" w14:cap="rnd" w14:cmpd="sng" w14:algn="ctr">
                                              <w14:noFill/>
                                              <w14:prstDash w14:val="solid"/>
                                              <w14:bevel/>
                                            </w14:textOutline>
                                          </w:rPr>
                                          <w:t xml:space="preserve"> ins</w:t>
                                        </w:r>
                                        <w:r w:rsidR="004123BD">
                                          <w:rPr>
                                            <w:color w:val="000000" w:themeColor="text1"/>
                                            <w:sz w:val="16"/>
                                            <w:szCs w:val="16"/>
                                            <w14:textOutline w14:w="9525" w14:cap="rnd" w14:cmpd="sng" w14:algn="ctr">
                                              <w14:noFill/>
                                              <w14:prstDash w14:val="solid"/>
                                              <w14:bevel/>
                                            </w14:textOutline>
                                          </w:rPr>
                                          <w:t>t</w:t>
                                        </w:r>
                                        <w:r w:rsidR="003A02E4">
                                          <w:rPr>
                                            <w:color w:val="000000" w:themeColor="text1"/>
                                            <w:sz w:val="16"/>
                                            <w:szCs w:val="16"/>
                                            <w14:textOutline w14:w="9525" w14:cap="rnd" w14:cmpd="sng" w14:algn="ctr">
                                              <w14:noFill/>
                                              <w14:prstDash w14:val="solid"/>
                                              <w14:bevel/>
                                            </w14:textOutline>
                                          </w:rPr>
                                          <w:t>antiated and executed.</w:t>
                                        </w:r>
                                        <w:r>
                                          <w:rPr>
                                            <w:color w:val="000000" w:themeColor="text1"/>
                                            <w:sz w:val="16"/>
                                            <w:szCs w:val="16"/>
                                            <w14:textOutline w14:w="9525" w14:cap="rnd" w14:cmpd="sng" w14:algn="ctr">
                                              <w14:noFill/>
                                              <w14:prstDash w14:val="solid"/>
                                              <w14:bevel/>
                                            </w14:textOutline>
                                          </w:rPr>
                                          <w:t xml:space="preserve"> U</w:t>
                                        </w:r>
                                        <w:r w:rsidR="00682098">
                                          <w:rPr>
                                            <w:color w:val="000000" w:themeColor="text1"/>
                                            <w:sz w:val="16"/>
                                            <w:szCs w:val="16"/>
                                            <w14:textOutline w14:w="9525" w14:cap="rnd" w14:cmpd="sng" w14:algn="ctr">
                                              <w14:noFill/>
                                              <w14:prstDash w14:val="solid"/>
                                              <w14:bevel/>
                                            </w14:textOutline>
                                          </w:rPr>
                                          <w:t xml:space="preserve">ser </w:t>
                                        </w:r>
                                        <w:r w:rsidR="007F5EC1">
                                          <w:rPr>
                                            <w:color w:val="000000" w:themeColor="text1"/>
                                            <w:sz w:val="16"/>
                                            <w:szCs w:val="16"/>
                                            <w14:textOutline w14:w="9525" w14:cap="rnd" w14:cmpd="sng" w14:algn="ctr">
                                              <w14:noFill/>
                                              <w14:prstDash w14:val="solid"/>
                                              <w14:bevel/>
                                            </w14:textOutline>
                                          </w:rPr>
                                          <w:t>location</w:t>
                                        </w:r>
                                        <w:r w:rsidR="005E7063">
                                          <w:rPr>
                                            <w:color w:val="000000" w:themeColor="text1"/>
                                            <w:sz w:val="16"/>
                                            <w:szCs w:val="16"/>
                                            <w14:textOutline w14:w="9525" w14:cap="rnd" w14:cmpd="sng" w14:algn="ctr">
                                              <w14:noFill/>
                                              <w14:prstDash w14:val="solid"/>
                                              <w14:bevel/>
                                            </w14:textOutline>
                                          </w:rPr>
                                          <w:t xml:space="preserve"> </w:t>
                                        </w:r>
                                        <w:r w:rsidR="003A02E4">
                                          <w:rPr>
                                            <w:color w:val="000000" w:themeColor="text1"/>
                                            <w:sz w:val="16"/>
                                            <w:szCs w:val="16"/>
                                            <w14:textOutline w14:w="9525" w14:cap="rnd" w14:cmpd="sng" w14:algn="ctr">
                                              <w14:noFill/>
                                              <w14:prstDash w14:val="solid"/>
                                              <w14:bevel/>
                                            </w14:textOutline>
                                          </w:rPr>
                                          <w:t>is passed to Client via constructor.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51075" y="4992650"/>
                                      <a:ext cx="1407160" cy="1308936"/>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BD793" w14:textId="77777777" w:rsidR="00CA449F" w:rsidRDefault="00CA449F" w:rsidP="00CA449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Application plots properties received from back end on Google map, displaying</w:t>
                                        </w:r>
                                        <w:r w:rsidR="00C80B4C">
                                          <w:rPr>
                                            <w:color w:val="000000" w:themeColor="text1"/>
                                            <w:sz w:val="16"/>
                                            <w:szCs w:val="16"/>
                                            <w14:textOutline w14:w="9525" w14:cap="rnd" w14:cmpd="sng" w14:algn="ctr">
                                              <w14:noFill/>
                                              <w14:prstDash w14:val="solid"/>
                                              <w14:bevel/>
                                            </w14:textOutline>
                                          </w:rPr>
                                          <w:t xml:space="preserve"> the postcode and sale price on-</w:t>
                                        </w:r>
                                        <w:r>
                                          <w:rPr>
                                            <w:color w:val="000000" w:themeColor="text1"/>
                                            <w:sz w:val="16"/>
                                            <w:szCs w:val="16"/>
                                            <w14:textOutline w14:w="9525" w14:cap="rnd" w14:cmpd="sng" w14:algn="ctr">
                                              <w14:noFill/>
                                              <w14:prstDash w14:val="solid"/>
                                              <w14:bevel/>
                                            </w14:textOutline>
                                          </w:rPr>
                                          <w:t>click.</w:t>
                                        </w:r>
                                      </w:p>
                                      <w:p w14:paraId="016A1319" w14:textId="77777777" w:rsidR="00CA449F" w:rsidRPr="000B1988" w:rsidRDefault="00CA449F" w:rsidP="00CA449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Markers are colour coded according to price bracket.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Decision 11"/>
                                  <wps:cNvSpPr/>
                                  <wps:spPr>
                                    <a:xfrm>
                                      <a:off x="0" y="3776869"/>
                                      <a:ext cx="1710055" cy="1001395"/>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6B8834" w14:textId="77777777" w:rsidR="00CA449F" w:rsidRPr="00CA449F" w:rsidRDefault="00CA449F" w:rsidP="00CA449F">
                                        <w:pPr>
                                          <w:jc w:val="center"/>
                                          <w:rPr>
                                            <w:color w:val="000000" w:themeColor="text1"/>
                                            <w:sz w:val="16"/>
                                            <w:szCs w:val="16"/>
                                          </w:rPr>
                                        </w:pPr>
                                        <w:r w:rsidRPr="00CA449F">
                                          <w:rPr>
                                            <w:color w:val="000000" w:themeColor="text1"/>
                                            <w:sz w:val="16"/>
                                            <w:szCs w:val="16"/>
                                          </w:rPr>
                                          <w:t>Has the back end responded</w:t>
                                        </w:r>
                                        <w:r>
                                          <w:rPr>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858741" y="723568"/>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858741" y="1653871"/>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850789" y="2576222"/>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50789" y="3562184"/>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850789" y="4778733"/>
                                      <a:ext cx="0" cy="21463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9" name="Straight Connector 19"/>
                                <wps:cNvCnPr/>
                                <wps:spPr>
                                  <a:xfrm flipH="1">
                                    <a:off x="0" y="4508390"/>
                                    <a:ext cx="69176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1351722"/>
                                    <a:ext cx="0" cy="31508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0" y="1351722"/>
                                    <a:ext cx="842839"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3" name="Text Box 2"/>
                              <wps:cNvSpPr txBox="1">
                                <a:spLocks noChangeArrowheads="1"/>
                              </wps:cNvSpPr>
                              <wps:spPr bwMode="auto">
                                <a:xfrm>
                                  <a:off x="389614" y="4222143"/>
                                  <a:ext cx="405517" cy="270344"/>
                                </a:xfrm>
                                <a:prstGeom prst="rect">
                                  <a:avLst/>
                                </a:prstGeom>
                                <a:noFill/>
                                <a:ln w="9525">
                                  <a:noFill/>
                                  <a:miter lim="800000"/>
                                  <a:headEnd/>
                                  <a:tailEnd/>
                                </a:ln>
                              </wps:spPr>
                              <wps:txbx>
                                <w:txbxContent>
                                  <w:p w14:paraId="4A709339" w14:textId="77777777" w:rsidR="005C514A" w:rsidRPr="005C514A" w:rsidRDefault="005C514A">
                                    <w:pPr>
                                      <w:rPr>
                                        <w:b/>
                                      </w:rPr>
                                    </w:pPr>
                                    <w:r w:rsidRPr="005C514A">
                                      <w:rPr>
                                        <w:b/>
                                      </w:rPr>
                                      <w:t>NO</w:t>
                                    </w:r>
                                  </w:p>
                                </w:txbxContent>
                              </wps:txbx>
                              <wps:bodyPr rot="0" vert="horz" wrap="square" lIns="91440" tIns="45720" rIns="91440" bIns="45720" anchor="t" anchorCtr="0">
                                <a:noAutofit/>
                              </wps:bodyPr>
                            </wps:wsp>
                            <wps:wsp>
                              <wps:cNvPr id="24" name="Text Box 2"/>
                              <wps:cNvSpPr txBox="1">
                                <a:spLocks noChangeArrowheads="1"/>
                              </wps:cNvSpPr>
                              <wps:spPr bwMode="auto">
                                <a:xfrm>
                                  <a:off x="1630018" y="4977516"/>
                                  <a:ext cx="405516" cy="270345"/>
                                </a:xfrm>
                                <a:prstGeom prst="rect">
                                  <a:avLst/>
                                </a:prstGeom>
                                <a:noFill/>
                                <a:ln w="9525">
                                  <a:noFill/>
                                  <a:miter lim="800000"/>
                                  <a:headEnd/>
                                  <a:tailEnd/>
                                </a:ln>
                              </wps:spPr>
                              <wps:txbx>
                                <w:txbxContent>
                                  <w:p w14:paraId="5936BC37" w14:textId="77777777" w:rsidR="005C514A" w:rsidRPr="005C514A" w:rsidRDefault="005C514A" w:rsidP="005C514A">
                                    <w:pPr>
                                      <w:rPr>
                                        <w:b/>
                                      </w:rPr>
                                    </w:pPr>
                                    <w:r>
                                      <w:rPr>
                                        <w:b/>
                                      </w:rPr>
                                      <w:t>YES</w:t>
                                    </w:r>
                                  </w:p>
                                </w:txbxContent>
                              </wps:txbx>
                              <wps:bodyPr rot="0" vert="horz" wrap="square" lIns="91440" tIns="45720" rIns="91440" bIns="45720" anchor="t" anchorCtr="0">
                                <a:noAutofit/>
                              </wps:bodyPr>
                            </wps:wsp>
                          </wpg:grpSp>
                          <wps:wsp>
                            <wps:cNvPr id="26" name="Straight Arrow Connector 26"/>
                            <wps:cNvCnPr/>
                            <wps:spPr>
                              <a:xfrm flipV="1">
                                <a:off x="2250220" y="564543"/>
                                <a:ext cx="2210916" cy="2759102"/>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g:grpSp>
                            <wpg:cNvPr id="30" name="Group 30"/>
                            <wpg:cNvGrpSpPr/>
                            <wpg:grpSpPr>
                              <a:xfrm>
                                <a:off x="4460682" y="214685"/>
                                <a:ext cx="1407160" cy="3895257"/>
                                <a:chOff x="0" y="0"/>
                                <a:chExt cx="1407160" cy="3895257"/>
                              </a:xfrm>
                            </wpg:grpSpPr>
                            <wps:wsp>
                              <wps:cNvPr id="2" name="Rounded Rectangle 2"/>
                              <wps:cNvSpPr/>
                              <wps:spPr>
                                <a:xfrm>
                                  <a:off x="0" y="0"/>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22B2D" w14:textId="77777777" w:rsidR="003A02E4" w:rsidRPr="000B1988"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Opens a network socket and connects to the application’s back end</w:t>
                                    </w:r>
                                    <w:r w:rsidR="00CA449F">
                                      <w:rPr>
                                        <w:color w:val="000000" w:themeColor="text1"/>
                                        <w:sz w:val="16"/>
                                        <w:szCs w:val="16"/>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0" y="1009816"/>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0F7EAF" w14:textId="77777777" w:rsidR="003A02E4" w:rsidRPr="000B1988"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 xml:space="preserve">Sends user’s postcode location to back end in order to be queried against land registry 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0" y="2027582"/>
                                  <a:ext cx="1407160" cy="85783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A9D0AD" w14:textId="77777777" w:rsidR="003A02E4"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Receives multiple near</w:t>
                                    </w:r>
                                    <w:r w:rsidR="00C14FC8">
                                      <w:rPr>
                                        <w:color w:val="000000" w:themeColor="text1"/>
                                        <w:sz w:val="16"/>
                                        <w:szCs w:val="16"/>
                                        <w14:textOutline w14:w="9525" w14:cap="rnd" w14:cmpd="sng" w14:algn="ctr">
                                          <w14:noFill/>
                                          <w14:prstDash w14:val="solid"/>
                                          <w14:bevel/>
                                        </w14:textOutline>
                                      </w:rPr>
                                      <w:t>by property sale details from back end.</w:t>
                                    </w:r>
                                  </w:p>
                                  <w:p w14:paraId="54B78571" w14:textId="77777777" w:rsidR="003A02E4" w:rsidRPr="000B1988"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Price, postcode, address, transaction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3179612"/>
                                  <a:ext cx="1407160" cy="71564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BC88B5" w14:textId="77777777" w:rsidR="00CA449F" w:rsidRPr="000B1988" w:rsidRDefault="00CA449F" w:rsidP="00CA449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Stores nearby house sale details in ArrayList that ca</w:t>
                                    </w:r>
                                    <w:r w:rsidR="009015E0">
                                      <w:rPr>
                                        <w:color w:val="000000" w:themeColor="text1"/>
                                        <w:sz w:val="16"/>
                                        <w:szCs w:val="16"/>
                                        <w14:textOutline w14:w="9525" w14:cap="rnd" w14:cmpd="sng" w14:algn="ctr">
                                          <w14:noFill/>
                                          <w14:prstDash w14:val="solid"/>
                                          <w14:bevel/>
                                        </w14:textOutline>
                                      </w:rPr>
                                      <w:t>n be used by MainActivity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707666" y="715618"/>
                                  <a:ext cx="0" cy="29400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707666" y="1725433"/>
                                  <a:ext cx="0" cy="29400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707666" y="2885414"/>
                                  <a:ext cx="0" cy="29400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1" name="Straight Arrow Connector 31"/>
                            <wps:cNvCnPr/>
                            <wps:spPr>
                              <a:xfrm flipH="1">
                                <a:off x="2401294" y="3673503"/>
                                <a:ext cx="2059085" cy="834887"/>
                              </a:xfrm>
                              <a:prstGeom prst="straightConnector1">
                                <a:avLst/>
                              </a:prstGeom>
                              <a:ln w="19050">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290" name="Straight Connector 290"/>
                        <wps:cNvCnPr/>
                        <wps:spPr>
                          <a:xfrm flipH="1">
                            <a:off x="7952" y="6217920"/>
                            <a:ext cx="115291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a:off x="7952" y="1717482"/>
                            <a:ext cx="0" cy="4498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flipH="1">
                            <a:off x="0" y="1717482"/>
                            <a:ext cx="11525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B3A45F" id="Group 293" o:spid="_x0000_s1026" style="position:absolute;left:0;text-align:left;margin-left:0;margin-top:35.15pt;width:489.9pt;height:529.5pt;z-index:251709440;mso-position-horizontal:center;mso-position-horizontal-relative:margin;mso-width-relative:margin;mso-height-relative:margin" coordsize="66313,70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">
                <v:group id="Group 289" o:spid="_x0000_s1027" style="position:absolute;left:3180;width:63133;height:70111" coordsize="63133,7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shapetype id="_x0000_t202" coordsize="21600,21600" o:spt="202" path="m,l,21600r21600,l21600,xe">
                    <v:stroke joinstyle="miter"/>
                    <v:path gradientshapeok="t" o:connecttype="rect"/>
                  </v:shapetype>
                  <v:shape id="Text Box 2" o:spid="_x0000_s1028" type="#_x0000_t202" style="position:absolute;left:4055;width:2289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021A7996" w14:textId="77777777" w:rsidR="009A4786" w:rsidRPr="00851E05" w:rsidRDefault="00CA449F" w:rsidP="00CA449F">
                          <w:pPr>
                            <w:jc w:val="center"/>
                            <w:rPr>
                              <w:b/>
                              <w:sz w:val="28"/>
                              <w:u w:val="single"/>
                            </w:rPr>
                          </w:pPr>
                          <w:r w:rsidRPr="00851E05">
                            <w:rPr>
                              <w:b/>
                              <w:sz w:val="28"/>
                              <w:u w:val="single"/>
                            </w:rPr>
                            <w:t>Main</w:t>
                          </w:r>
                          <w:r w:rsidR="009A4786" w:rsidRPr="00851E05">
                            <w:rPr>
                              <w:b/>
                              <w:sz w:val="28"/>
                              <w:u w:val="single"/>
                            </w:rPr>
                            <w:t>Activity</w:t>
                          </w:r>
                        </w:p>
                      </w:txbxContent>
                    </v:textbox>
                  </v:shape>
                  <v:shape id="Text Box 2" o:spid="_x0000_s1029" type="#_x0000_t202" style="position:absolute;left:40233;top:79;width:22900;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680AFE5" w14:textId="77777777" w:rsidR="009A4786" w:rsidRPr="00851E05" w:rsidRDefault="009A4786" w:rsidP="00CA449F">
                          <w:pPr>
                            <w:jc w:val="center"/>
                            <w:rPr>
                              <w:b/>
                              <w:sz w:val="28"/>
                              <w:u w:val="single"/>
                            </w:rPr>
                          </w:pPr>
                          <w:r w:rsidRPr="00851E05">
                            <w:rPr>
                              <w:b/>
                              <w:sz w:val="28"/>
                              <w:u w:val="single"/>
                            </w:rPr>
                            <w:t>Client – Asynchronous task</w:t>
                          </w:r>
                        </w:p>
                      </w:txbxContent>
                    </v:textbox>
                  </v:shape>
                  <v:group id="Group 288" o:spid="_x0000_s1030" style="position:absolute;top:3657;width:58678;height:66454" coordsize="58678,6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5" o:spid="_x0000_s1031" style="position:absolute;width:24018;height:66454" coordsize="24018,6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2" o:spid="_x0000_s1032" style="position:absolute;width:24018;height:66454" coordsize="24018,6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17" o:spid="_x0000_s1033" style="position:absolute;left:6917;width:17101;height:66454" coordsize="17100,63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 o:spid="_x0000_s1034" style="position:absolute;left:1987;width:13189;height:7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" filled="f" strokecolor="black [3213]" strokeweight="1pt">
                            <v:textbox>
                              <w:txbxContent>
                                <w:p w14:paraId="44B5D9C8" w14:textId="77777777" w:rsidR="00EE7E80" w:rsidRPr="00EE7E80" w:rsidRDefault="00EE7E80" w:rsidP="00EE7E80">
                                  <w:pPr>
                                    <w:jc w:val="center"/>
                                    <w:rPr>
                                      <w:color w:val="000000" w:themeColor="text1"/>
                                      <w:sz w:val="14"/>
                                    </w:rPr>
                                  </w:pPr>
                                  <w:r w:rsidRPr="00EE7E80">
                                    <w:rPr>
                                      <w:color w:val="000000" w:themeColor="text1"/>
                                      <w:sz w:val="16"/>
                                    </w:rPr>
                                    <w:t>User</w:t>
                                  </w:r>
                                  <w:r>
                                    <w:rPr>
                                      <w:color w:val="000000" w:themeColor="text1"/>
                                      <w:sz w:val="16"/>
                                    </w:rPr>
                                    <w:t xml:space="preserve"> opens application on phone</w:t>
                                  </w:r>
                                </w:p>
                              </w:txbxContent>
                            </v:textbox>
                          </v:oval>
                          <v:roundrect id="Rounded Rectangle 3" o:spid="_x0000_s1035" style="position:absolute;left:1510;top:9382;width:14072;height:7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" filled="f" strokecolor="black [3213]" strokeweight="1pt">
                            <v:textbox>
                              <w:txbxContent>
                                <w:p w14:paraId="70F8D7BE" w14:textId="77777777" w:rsidR="000B1988" w:rsidRPr="000B1988" w:rsidRDefault="00BB2E3F" w:rsidP="000B1988">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App f</w:t>
                                  </w:r>
                                  <w:r w:rsidR="000B1988">
                                    <w:rPr>
                                      <w:color w:val="000000" w:themeColor="text1"/>
                                      <w:sz w:val="16"/>
                                      <w:szCs w:val="16"/>
                                      <w14:textOutline w14:w="9525" w14:cap="rnd" w14:cmpd="sng" w14:algn="ctr">
                                        <w14:noFill/>
                                        <w14:prstDash w14:val="solid"/>
                                        <w14:bevel/>
                                      </w14:textOutline>
                                    </w:rPr>
                                    <w:t>etch</w:t>
                                  </w:r>
                                  <w:r>
                                    <w:rPr>
                                      <w:color w:val="000000" w:themeColor="text1"/>
                                      <w:sz w:val="16"/>
                                      <w:szCs w:val="16"/>
                                      <w14:textOutline w14:w="9525" w14:cap="rnd" w14:cmpd="sng" w14:algn="ctr">
                                        <w14:noFill/>
                                        <w14:prstDash w14:val="solid"/>
                                        <w14:bevel/>
                                      </w14:textOutline>
                                    </w:rPr>
                                    <w:t>es</w:t>
                                  </w:r>
                                  <w:r w:rsidR="000B1988">
                                    <w:rPr>
                                      <w:color w:val="000000" w:themeColor="text1"/>
                                      <w:sz w:val="16"/>
                                      <w:szCs w:val="16"/>
                                      <w14:textOutline w14:w="9525" w14:cap="rnd" w14:cmpd="sng" w14:algn="ctr">
                                        <w14:noFill/>
                                        <w14:prstDash w14:val="solid"/>
                                        <w14:bevel/>
                                      </w14:textOutline>
                                    </w:rPr>
                                    <w:t xml:space="preserve"> user location</w:t>
                                  </w:r>
                                  <w:r>
                                    <w:rPr>
                                      <w:color w:val="000000" w:themeColor="text1"/>
                                      <w:sz w:val="16"/>
                                      <w:szCs w:val="16"/>
                                      <w14:textOutline w14:w="9525" w14:cap="rnd" w14:cmpd="sng" w14:algn="ctr">
                                        <w14:noFill/>
                                        <w14:prstDash w14:val="solid"/>
                                        <w14:bevel/>
                                      </w14:textOutline>
                                    </w:rPr>
                                    <w:t xml:space="preserve"> (lat/lng)</w:t>
                                  </w:r>
                                  <w:r w:rsidR="000B1988">
                                    <w:rPr>
                                      <w:color w:val="000000" w:themeColor="text1"/>
                                      <w:sz w:val="16"/>
                                      <w:szCs w:val="16"/>
                                      <w14:textOutline w14:w="9525" w14:cap="rnd" w14:cmpd="sng" w14:algn="ctr">
                                        <w14:noFill/>
                                        <w14:prstDash w14:val="solid"/>
                                        <w14:bevel/>
                                      </w14:textOutline>
                                    </w:rPr>
                                    <w:t xml:space="preserve"> from</w:t>
                                  </w:r>
                                  <w:r>
                                    <w:rPr>
                                      <w:color w:val="000000" w:themeColor="text1"/>
                                      <w:sz w:val="16"/>
                                      <w:szCs w:val="16"/>
                                      <w14:textOutline w14:w="9525" w14:cap="rnd" w14:cmpd="sng" w14:algn="ctr">
                                        <w14:noFill/>
                                        <w14:prstDash w14:val="solid"/>
                                        <w14:bevel/>
                                      </w14:textOutline>
                                    </w:rPr>
                                    <w:t xml:space="preserve"> Google location services</w:t>
                                  </w:r>
                                  <w:r w:rsidR="00CA449F">
                                    <w:rPr>
                                      <w:color w:val="000000" w:themeColor="text1"/>
                                      <w:sz w:val="16"/>
                                      <w:szCs w:val="16"/>
                                      <w14:textOutline w14:w="9525" w14:cap="rnd" w14:cmpd="sng" w14:algn="ctr">
                                        <w14:noFill/>
                                        <w14:prstDash w14:val="solid"/>
                                        <w14:bevel/>
                                      </w14:textOutline>
                                    </w:rPr>
                                    <w:t>.</w:t>
                                  </w:r>
                                </w:p>
                              </w:txbxContent>
                            </v:textbox>
                          </v:roundrect>
                          <v:roundrect id="Rounded Rectangle 4" o:spid="_x0000_s1036" style="position:absolute;left:1510;top:18606;width:14072;height:7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" filled="f" strokecolor="black [3213]" strokeweight="1pt">
                            <v:textbox>
                              <w:txbxContent>
                                <w:p w14:paraId="75045DB5" w14:textId="77777777" w:rsidR="00BB2E3F" w:rsidRPr="000B1988" w:rsidRDefault="008D6B23" w:rsidP="00BB2E3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User’s current location is displayed on a Google map below their lat/lng coordinates.</w:t>
                                  </w:r>
                                </w:p>
                              </w:txbxContent>
                            </v:textbox>
                          </v:roundrect>
                          <v:roundrect id="Rounded Rectangle 5" o:spid="_x0000_s1037" style="position:absolute;left:1510;top:27909;width:14072;height:77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" filled="f" strokecolor="black [3213]" strokeweight="1pt">
                            <v:textbox>
                              <w:txbxContent>
                                <w:p w14:paraId="67DF830F" w14:textId="77777777" w:rsidR="008D6B23" w:rsidRPr="000B1988" w:rsidRDefault="006E3998" w:rsidP="008D6B23">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The Asynchronous Client class is</w:t>
                                  </w:r>
                                  <w:r w:rsidR="003A02E4">
                                    <w:rPr>
                                      <w:color w:val="000000" w:themeColor="text1"/>
                                      <w:sz w:val="16"/>
                                      <w:szCs w:val="16"/>
                                      <w14:textOutline w14:w="9525" w14:cap="rnd" w14:cmpd="sng" w14:algn="ctr">
                                        <w14:noFill/>
                                        <w14:prstDash w14:val="solid"/>
                                        <w14:bevel/>
                                      </w14:textOutline>
                                    </w:rPr>
                                    <w:t xml:space="preserve"> ins</w:t>
                                  </w:r>
                                  <w:r w:rsidR="004123BD">
                                    <w:rPr>
                                      <w:color w:val="000000" w:themeColor="text1"/>
                                      <w:sz w:val="16"/>
                                      <w:szCs w:val="16"/>
                                      <w14:textOutline w14:w="9525" w14:cap="rnd" w14:cmpd="sng" w14:algn="ctr">
                                        <w14:noFill/>
                                        <w14:prstDash w14:val="solid"/>
                                        <w14:bevel/>
                                      </w14:textOutline>
                                    </w:rPr>
                                    <w:t>t</w:t>
                                  </w:r>
                                  <w:r w:rsidR="003A02E4">
                                    <w:rPr>
                                      <w:color w:val="000000" w:themeColor="text1"/>
                                      <w:sz w:val="16"/>
                                      <w:szCs w:val="16"/>
                                      <w14:textOutline w14:w="9525" w14:cap="rnd" w14:cmpd="sng" w14:algn="ctr">
                                        <w14:noFill/>
                                        <w14:prstDash w14:val="solid"/>
                                        <w14:bevel/>
                                      </w14:textOutline>
                                    </w:rPr>
                                    <w:t>antiated and executed.</w:t>
                                  </w:r>
                                  <w:r>
                                    <w:rPr>
                                      <w:color w:val="000000" w:themeColor="text1"/>
                                      <w:sz w:val="16"/>
                                      <w:szCs w:val="16"/>
                                      <w14:textOutline w14:w="9525" w14:cap="rnd" w14:cmpd="sng" w14:algn="ctr">
                                        <w14:noFill/>
                                        <w14:prstDash w14:val="solid"/>
                                        <w14:bevel/>
                                      </w14:textOutline>
                                    </w:rPr>
                                    <w:t xml:space="preserve"> U</w:t>
                                  </w:r>
                                  <w:r w:rsidR="00682098">
                                    <w:rPr>
                                      <w:color w:val="000000" w:themeColor="text1"/>
                                      <w:sz w:val="16"/>
                                      <w:szCs w:val="16"/>
                                      <w14:textOutline w14:w="9525" w14:cap="rnd" w14:cmpd="sng" w14:algn="ctr">
                                        <w14:noFill/>
                                        <w14:prstDash w14:val="solid"/>
                                        <w14:bevel/>
                                      </w14:textOutline>
                                    </w:rPr>
                                    <w:t xml:space="preserve">ser </w:t>
                                  </w:r>
                                  <w:r w:rsidR="007F5EC1">
                                    <w:rPr>
                                      <w:color w:val="000000" w:themeColor="text1"/>
                                      <w:sz w:val="16"/>
                                      <w:szCs w:val="16"/>
                                      <w14:textOutline w14:w="9525" w14:cap="rnd" w14:cmpd="sng" w14:algn="ctr">
                                        <w14:noFill/>
                                        <w14:prstDash w14:val="solid"/>
                                        <w14:bevel/>
                                      </w14:textOutline>
                                    </w:rPr>
                                    <w:t>location</w:t>
                                  </w:r>
                                  <w:r w:rsidR="005E7063">
                                    <w:rPr>
                                      <w:color w:val="000000" w:themeColor="text1"/>
                                      <w:sz w:val="16"/>
                                      <w:szCs w:val="16"/>
                                      <w14:textOutline w14:w="9525" w14:cap="rnd" w14:cmpd="sng" w14:algn="ctr">
                                        <w14:noFill/>
                                        <w14:prstDash w14:val="solid"/>
                                        <w14:bevel/>
                                      </w14:textOutline>
                                    </w:rPr>
                                    <w:t xml:space="preserve"> </w:t>
                                  </w:r>
                                  <w:r w:rsidR="003A02E4">
                                    <w:rPr>
                                      <w:color w:val="000000" w:themeColor="text1"/>
                                      <w:sz w:val="16"/>
                                      <w:szCs w:val="16"/>
                                      <w14:textOutline w14:w="9525" w14:cap="rnd" w14:cmpd="sng" w14:algn="ctr">
                                        <w14:noFill/>
                                        <w14:prstDash w14:val="solid"/>
                                        <w14:bevel/>
                                      </w14:textOutline>
                                    </w:rPr>
                                    <w:t>is passed to Client via constructor.</w:t>
                                  </w:r>
                                </w:p>
                              </w:txbxContent>
                            </v:textbox>
                          </v:roundrect>
                          <v:roundrect id="Rounded Rectangle 10" o:spid="_x0000_s1038" style="position:absolute;left:1510;top:49926;width:14072;height:130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" filled="f" strokecolor="black [3213]" strokeweight="1pt">
                            <v:textbox>
                              <w:txbxContent>
                                <w:p w14:paraId="7F5BD793" w14:textId="77777777" w:rsidR="00CA449F" w:rsidRDefault="00CA449F" w:rsidP="00CA449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Application plots properties received from back end on Google map, displaying</w:t>
                                  </w:r>
                                  <w:r w:rsidR="00C80B4C">
                                    <w:rPr>
                                      <w:color w:val="000000" w:themeColor="text1"/>
                                      <w:sz w:val="16"/>
                                      <w:szCs w:val="16"/>
                                      <w14:textOutline w14:w="9525" w14:cap="rnd" w14:cmpd="sng" w14:algn="ctr">
                                        <w14:noFill/>
                                        <w14:prstDash w14:val="solid"/>
                                        <w14:bevel/>
                                      </w14:textOutline>
                                    </w:rPr>
                                    <w:t xml:space="preserve"> the postcode and sale price on-</w:t>
                                  </w:r>
                                  <w:r>
                                    <w:rPr>
                                      <w:color w:val="000000" w:themeColor="text1"/>
                                      <w:sz w:val="16"/>
                                      <w:szCs w:val="16"/>
                                      <w14:textOutline w14:w="9525" w14:cap="rnd" w14:cmpd="sng" w14:algn="ctr">
                                        <w14:noFill/>
                                        <w14:prstDash w14:val="solid"/>
                                        <w14:bevel/>
                                      </w14:textOutline>
                                    </w:rPr>
                                    <w:t>click.</w:t>
                                  </w:r>
                                </w:p>
                                <w:p w14:paraId="016A1319" w14:textId="77777777" w:rsidR="00CA449F" w:rsidRPr="000B1988" w:rsidRDefault="00CA449F" w:rsidP="00CA449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Markers are colour coded according to price bracket.</w:t>
                                  </w:r>
                                </w:p>
                              </w:txbxContent>
                            </v:textbox>
                          </v:roundrect>
                          <v:shapetype id="_x0000_t110" coordsize="21600,21600" o:spt="110" path="m10800,l,10800,10800,21600,21600,10800xe">
                            <v:stroke joinstyle="miter"/>
                            <v:path gradientshapeok="t" o:connecttype="rect" textboxrect="5400,5400,16200,16200"/>
                          </v:shapetype>
                          <v:shape id="Flowchart: Decision 11" o:spid="_x0000_s1039" type="#_x0000_t110" style="position:absolute;top:37768;width:17100;height:10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" filled="f" strokecolor="black [3213]" strokeweight="1pt">
                            <v:textbox>
                              <w:txbxContent>
                                <w:p w14:paraId="7B6B8834" w14:textId="77777777" w:rsidR="00CA449F" w:rsidRPr="00CA449F" w:rsidRDefault="00CA449F" w:rsidP="00CA449F">
                                  <w:pPr>
                                    <w:jc w:val="center"/>
                                    <w:rPr>
                                      <w:color w:val="000000" w:themeColor="text1"/>
                                      <w:sz w:val="16"/>
                                      <w:szCs w:val="16"/>
                                    </w:rPr>
                                  </w:pPr>
                                  <w:r w:rsidRPr="00CA449F">
                                    <w:rPr>
                                      <w:color w:val="000000" w:themeColor="text1"/>
                                      <w:sz w:val="16"/>
                                      <w:szCs w:val="16"/>
                                    </w:rPr>
                                    <w:t>Has the back end responded</w:t>
                                  </w:r>
                                  <w:r>
                                    <w:rPr>
                                      <w:color w:val="000000" w:themeColor="text1"/>
                                      <w:sz w:val="16"/>
                                      <w:szCs w:val="16"/>
                                    </w:rPr>
                                    <w:t>?</w:t>
                                  </w:r>
                                </w:p>
                              </w:txbxContent>
                            </v:textbox>
                          </v:shape>
                          <v:shapetype id="_x0000_t32" coordsize="21600,21600" o:spt="32" o:oned="t" path="m,l21600,21600e" filled="f">
                            <v:path arrowok="t" fillok="f" o:connecttype="none"/>
                            <o:lock v:ext="edit" shapetype="t"/>
                          </v:shapetype>
                          <v:shape id="Straight Arrow Connector 12" o:spid="_x0000_s1040" type="#_x0000_t32" style="position:absolute;left:8587;top:7235;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" strokecolor="black [3213]" strokeweight="1.5pt">
                            <v:stroke endarrow="open"/>
                          </v:shape>
                          <v:shape id="Straight Arrow Connector 13" o:spid="_x0000_s1041" type="#_x0000_t32" style="position:absolute;left:8587;top:16538;width:0;height:2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xqpwQAAANsAAAAPAAAAZHJzL2Rvd25yZXYueG1sRE/NagIx&#10;EL4X+g5hBG81q4X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JPrGqnBAAAA2wAAAA8AAAAA&#10;AAAAAAAAAAAABwIAAGRycy9kb3ducmV2LnhtbFBLBQYAAAAAAwADALcAAAD1AgAAAAA=&#10;" strokecolor="black [3213]" strokeweight="1.5pt">
                            <v:stroke endarrow="open"/>
                          </v:shape>
                          <v:shape id="Straight Arrow Connector 14" o:spid="_x0000_s1042" type="#_x0000_t32" style="position:absolute;left:8507;top:25762;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oLdwQAAANsAAAAPAAAAZHJzL2Rvd25yZXYueG1sRE/NagIx&#10;EL4X+g5hBG81q5T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BwCgt3BAAAA2wAAAA8AAAAA&#10;AAAAAAAAAAAABwIAAGRycy9kb3ducmV2LnhtbFBLBQYAAAAAAwADALcAAAD1AgAAAAA=&#10;" strokecolor="black [3213]" strokeweight="1.5pt">
                            <v:stroke endarrow="open"/>
                          </v:shape>
                          <v:shape id="Straight Arrow Connector 15" o:spid="_x0000_s1043" type="#_x0000_t32" style="position:absolute;left:8507;top:35621;width:0;height:2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" strokecolor="black [3213]" strokeweight="1.5pt">
                            <v:stroke endarrow="open"/>
                          </v:shape>
                          <v:shape id="Straight Arrow Connector 16" o:spid="_x0000_s1044" type="#_x0000_t32" style="position:absolute;left:8507;top:47787;width:0;height:2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" strokecolor="black [3213]" strokeweight="1.5pt">
                            <v:stroke endarrow="open"/>
                          </v:shape>
                        </v:group>
                        <v:line id="Straight Connector 19" o:spid="_x0000_s1045" style="position:absolute;flip:x;visibility:visible;mso-wrap-style:square" from="0,45083" to="6917,45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" strokecolor="black [3213]" strokeweight="1.5pt"/>
                        <v:line id="Straight Connector 20" o:spid="_x0000_s1046" style="position:absolute;visibility:visible;mso-wrap-style:square" from="0,13517" to="0,45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" strokecolor="black [3213]" strokeweight="1.5pt"/>
                        <v:shape id="Straight Arrow Connector 21" o:spid="_x0000_s1047" type="#_x0000_t32" style="position:absolute;top:13517;width:8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" strokecolor="black [3213]" strokeweight="1.5pt">
                          <v:stroke endarrow="open"/>
                        </v:shape>
                      </v:group>
                      <v:shape id="Text Box 2" o:spid="_x0000_s1048" type="#_x0000_t202" style="position:absolute;left:3896;top:42221;width:405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A709339" w14:textId="77777777" w:rsidR="005C514A" w:rsidRPr="005C514A" w:rsidRDefault="005C514A">
                              <w:pPr>
                                <w:rPr>
                                  <w:b/>
                                </w:rPr>
                              </w:pPr>
                              <w:r w:rsidRPr="005C514A">
                                <w:rPr>
                                  <w:b/>
                                </w:rPr>
                                <w:t>NO</w:t>
                              </w:r>
                            </w:p>
                          </w:txbxContent>
                        </v:textbox>
                      </v:shape>
                      <v:shape id="Text Box 2" o:spid="_x0000_s1049" type="#_x0000_t202" style="position:absolute;left:16300;top:49775;width:4055;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936BC37" w14:textId="77777777" w:rsidR="005C514A" w:rsidRPr="005C514A" w:rsidRDefault="005C514A" w:rsidP="005C514A">
                              <w:pPr>
                                <w:rPr>
                                  <w:b/>
                                </w:rPr>
                              </w:pPr>
                              <w:r>
                                <w:rPr>
                                  <w:b/>
                                </w:rPr>
                                <w:t>YES</w:t>
                              </w:r>
                            </w:p>
                          </w:txbxContent>
                        </v:textbox>
                      </v:shape>
                    </v:group>
                    <v:shape id="Straight Arrow Connector 26" o:spid="_x0000_s1050" type="#_x0000_t32" style="position:absolute;left:22502;top:5645;width:22109;height:275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" strokecolor="black [3213]" strokeweight="1.5pt">
                      <v:stroke dashstyle="dash" endarrow="open"/>
                    </v:shape>
                    <v:group id="Group 30" o:spid="_x0000_s1051" style="position:absolute;left:44606;top:2146;width:14072;height:38953" coordsize="14071,3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oundrect id="Rounded Rectangle 2" o:spid="_x0000_s1052" style="position:absolute;width:14071;height:7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" filled="f" strokecolor="black [3213]" strokeweight="1pt">
                        <v:textbox>
                          <w:txbxContent>
                            <w:p w14:paraId="4B222B2D" w14:textId="77777777" w:rsidR="003A02E4" w:rsidRPr="000B1988"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Opens a network socket and connects to the application’s back end</w:t>
                              </w:r>
                              <w:r w:rsidR="00CA449F">
                                <w:rPr>
                                  <w:color w:val="000000" w:themeColor="text1"/>
                                  <w:sz w:val="16"/>
                                  <w:szCs w:val="16"/>
                                  <w14:textOutline w14:w="9525" w14:cap="rnd" w14:cmpd="sng" w14:algn="ctr">
                                    <w14:noFill/>
                                    <w14:prstDash w14:val="solid"/>
                                    <w14:bevel/>
                                  </w14:textOutline>
                                </w:rPr>
                                <w:t>.</w:t>
                              </w:r>
                            </w:p>
                          </w:txbxContent>
                        </v:textbox>
                      </v:roundrect>
                      <v:roundrect id="Rounded Rectangle 7" o:spid="_x0000_s1053" style="position:absolute;top:10098;width:14071;height:7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" filled="f" strokecolor="black [3213]" strokeweight="1pt">
                        <v:textbox>
                          <w:txbxContent>
                            <w:p w14:paraId="290F7EAF" w14:textId="77777777" w:rsidR="003A02E4" w:rsidRPr="000B1988"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 xml:space="preserve">Sends user’s postcode location to back end in order to be queried against land registry database. </w:t>
                              </w:r>
                            </w:p>
                          </w:txbxContent>
                        </v:textbox>
                      </v:roundrect>
                      <v:roundrect id="Rounded Rectangle 8" o:spid="_x0000_s1054" style="position:absolute;top:20275;width:14071;height:85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" filled="f" strokecolor="black [3213]" strokeweight="1pt">
                        <v:textbox>
                          <w:txbxContent>
                            <w:p w14:paraId="73A9D0AD" w14:textId="77777777" w:rsidR="003A02E4"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Receives multiple near</w:t>
                              </w:r>
                              <w:r w:rsidR="00C14FC8">
                                <w:rPr>
                                  <w:color w:val="000000" w:themeColor="text1"/>
                                  <w:sz w:val="16"/>
                                  <w:szCs w:val="16"/>
                                  <w14:textOutline w14:w="9525" w14:cap="rnd" w14:cmpd="sng" w14:algn="ctr">
                                    <w14:noFill/>
                                    <w14:prstDash w14:val="solid"/>
                                    <w14:bevel/>
                                  </w14:textOutline>
                                </w:rPr>
                                <w:t>by property sale details from back end.</w:t>
                              </w:r>
                            </w:p>
                            <w:p w14:paraId="54B78571" w14:textId="77777777" w:rsidR="003A02E4" w:rsidRPr="000B1988" w:rsidRDefault="003A02E4" w:rsidP="003A02E4">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Price, postcode, address, transaction date.</w:t>
                              </w:r>
                            </w:p>
                          </w:txbxContent>
                        </v:textbox>
                      </v:roundrect>
                      <v:roundrect id="Rounded Rectangle 9" o:spid="_x0000_s1055" style="position:absolute;top:31796;width:14071;height:71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" filled="f" strokecolor="black [3213]" strokeweight="1pt">
                        <v:textbox>
                          <w:txbxContent>
                            <w:p w14:paraId="1DBC88B5" w14:textId="77777777" w:rsidR="00CA449F" w:rsidRPr="000B1988" w:rsidRDefault="00CA449F" w:rsidP="00CA449F">
                              <w:pPr>
                                <w:jc w:val="center"/>
                                <w:rPr>
                                  <w:color w:val="000000" w:themeColor="text1"/>
                                  <w:sz w:val="16"/>
                                  <w:szCs w:val="16"/>
                                  <w14:textOutline w14:w="9525" w14:cap="rnd" w14:cmpd="sng" w14:algn="ctr">
                                    <w14:noFill/>
                                    <w14:prstDash w14:val="solid"/>
                                    <w14:bevel/>
                                  </w14:textOutline>
                                </w:rPr>
                              </w:pPr>
                              <w:r>
                                <w:rPr>
                                  <w:color w:val="000000" w:themeColor="text1"/>
                                  <w:sz w:val="16"/>
                                  <w:szCs w:val="16"/>
                                  <w14:textOutline w14:w="9525" w14:cap="rnd" w14:cmpd="sng" w14:algn="ctr">
                                    <w14:noFill/>
                                    <w14:prstDash w14:val="solid"/>
                                    <w14:bevel/>
                                  </w14:textOutline>
                                </w:rPr>
                                <w:t>Stores nearby house sale details in ArrayList that ca</w:t>
                              </w:r>
                              <w:r w:rsidR="009015E0">
                                <w:rPr>
                                  <w:color w:val="000000" w:themeColor="text1"/>
                                  <w:sz w:val="16"/>
                                  <w:szCs w:val="16"/>
                                  <w14:textOutline w14:w="9525" w14:cap="rnd" w14:cmpd="sng" w14:algn="ctr">
                                    <w14:noFill/>
                                    <w14:prstDash w14:val="solid"/>
                                    <w14:bevel/>
                                  </w14:textOutline>
                                </w:rPr>
                                <w:t>n be used by MainActivity class.</w:t>
                              </w:r>
                            </w:p>
                          </w:txbxContent>
                        </v:textbox>
                      </v:roundrect>
                      <v:shape id="Straight Arrow Connector 27" o:spid="_x0000_s1056" type="#_x0000_t32" style="position:absolute;left:7076;top:7156;width:0;height:2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" strokecolor="black [3213]" strokeweight="1.5pt">
                        <v:stroke endarrow="open"/>
                      </v:shape>
                      <v:shape id="Straight Arrow Connector 28" o:spid="_x0000_s1057" type="#_x0000_t32" style="position:absolute;left:7076;top:17254;width:0;height:2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" strokecolor="black [3213]" strokeweight="1.5pt">
                        <v:stroke endarrow="open"/>
                      </v:shape>
                      <v:shape id="Straight Arrow Connector 29" o:spid="_x0000_s1058" type="#_x0000_t32" style="position:absolute;left:7076;top:28854;width:0;height:29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" strokecolor="black [3213]" strokeweight="1.5pt">
                        <v:stroke endarrow="open"/>
                      </v:shape>
                    </v:group>
                    <v:shape id="Straight Arrow Connector 31" o:spid="_x0000_s1059" type="#_x0000_t32" style="position:absolute;left:24012;top:36735;width:20591;height:83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" strokecolor="black [3213]" strokeweight="1.5pt">
                      <v:stroke dashstyle="dash" endarrow="open"/>
                    </v:shape>
                  </v:group>
                </v:group>
                <v:line id="Straight Connector 290" o:spid="_x0000_s1060" style="position:absolute;flip:x;visibility:visible;mso-wrap-style:square" from="79,62179" to="11608,62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" strokecolor="black [3213]" strokeweight="1.5pt"/>
                <v:line id="Straight Connector 291" o:spid="_x0000_s1061" style="position:absolute;visibility:visible;mso-wrap-style:square" from="79,17174" to="79,62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" strokecolor="black [3213]" strokeweight="1.5pt"/>
                <v:line id="Straight Connector 292" o:spid="_x0000_s1062" style="position:absolute;flip:x;visibility:visible;mso-wrap-style:square" from="0,17174" to="11525,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" strokecolor="black [3213]" strokeweight="1.5pt"/>
                <w10:wrap anchorx="margin"/>
              </v:group>
            </w:pict>
          </mc:Fallback>
        </mc:AlternateContent>
      </w:r>
      <w:r w:rsidR="00583052" w:rsidRPr="00B53292">
        <w:rPr>
          <w:rFonts w:cs="Arial"/>
          <w:sz w:val="20"/>
          <w:szCs w:val="20"/>
        </w:rPr>
        <w:t>The following figure</w:t>
      </w:r>
      <w:r w:rsidR="00B27AEE" w:rsidRPr="00B53292">
        <w:rPr>
          <w:rFonts w:cs="Arial"/>
          <w:sz w:val="20"/>
          <w:szCs w:val="20"/>
        </w:rPr>
        <w:t xml:space="preserve"> is an approximation of the application’s functionality, </w:t>
      </w:r>
      <w:r w:rsidR="00583052" w:rsidRPr="00B53292">
        <w:rPr>
          <w:rFonts w:cs="Arial"/>
          <w:sz w:val="20"/>
          <w:szCs w:val="20"/>
        </w:rPr>
        <w:t xml:space="preserve">intended to illustrate the core sequence </w:t>
      </w:r>
      <w:r w:rsidR="00B27AEE" w:rsidRPr="00B53292">
        <w:rPr>
          <w:rFonts w:cs="Arial"/>
          <w:sz w:val="20"/>
          <w:szCs w:val="20"/>
        </w:rPr>
        <w:t>of events involved in its lifecycle</w:t>
      </w:r>
      <w:r w:rsidR="00FE6920" w:rsidRPr="00B53292">
        <w:rPr>
          <w:rFonts w:cs="Arial"/>
          <w:sz w:val="20"/>
          <w:szCs w:val="20"/>
        </w:rPr>
        <w:t>.</w:t>
      </w:r>
    </w:p>
    <w:p w14:paraId="626CC772" w14:textId="75BD5B4E" w:rsidR="009A4786" w:rsidRPr="00B53292" w:rsidRDefault="009A4786" w:rsidP="00731F1E">
      <w:pPr>
        <w:spacing w:line="360" w:lineRule="auto"/>
        <w:jc w:val="both"/>
        <w:rPr>
          <w:rFonts w:cs="Arial"/>
          <w:sz w:val="20"/>
          <w:szCs w:val="20"/>
        </w:rPr>
      </w:pPr>
    </w:p>
    <w:p w14:paraId="022C55FB" w14:textId="46DC77C6" w:rsidR="009A4786" w:rsidRPr="00B53292" w:rsidRDefault="009A4786" w:rsidP="00731F1E">
      <w:pPr>
        <w:spacing w:line="360" w:lineRule="auto"/>
        <w:jc w:val="both"/>
        <w:rPr>
          <w:rFonts w:cs="Arial"/>
          <w:sz w:val="20"/>
          <w:szCs w:val="20"/>
        </w:rPr>
      </w:pPr>
    </w:p>
    <w:p w14:paraId="79EB3CE5" w14:textId="77777777" w:rsidR="00774F98" w:rsidRPr="00B53292" w:rsidRDefault="00774F98" w:rsidP="00731F1E">
      <w:pPr>
        <w:spacing w:line="360" w:lineRule="auto"/>
        <w:jc w:val="both"/>
        <w:rPr>
          <w:rFonts w:cs="Arial"/>
          <w:sz w:val="20"/>
          <w:szCs w:val="20"/>
        </w:rPr>
      </w:pPr>
    </w:p>
    <w:p w14:paraId="508C1EAB" w14:textId="77777777" w:rsidR="00583052" w:rsidRPr="00B53292" w:rsidRDefault="00583052" w:rsidP="00731F1E">
      <w:pPr>
        <w:spacing w:line="360" w:lineRule="auto"/>
        <w:jc w:val="both"/>
        <w:rPr>
          <w:rFonts w:cs="Arial"/>
          <w:sz w:val="20"/>
          <w:szCs w:val="20"/>
        </w:rPr>
      </w:pPr>
    </w:p>
    <w:p w14:paraId="2A81723F" w14:textId="77777777" w:rsidR="00583052" w:rsidRPr="00B53292" w:rsidRDefault="00583052" w:rsidP="00731F1E">
      <w:pPr>
        <w:spacing w:line="360" w:lineRule="auto"/>
        <w:jc w:val="both"/>
        <w:rPr>
          <w:rFonts w:cs="Arial"/>
          <w:sz w:val="20"/>
          <w:szCs w:val="20"/>
        </w:rPr>
      </w:pPr>
    </w:p>
    <w:p w14:paraId="4308927C" w14:textId="77777777" w:rsidR="00EE7E80" w:rsidRPr="00B53292" w:rsidRDefault="00EE7E80" w:rsidP="00731F1E">
      <w:pPr>
        <w:spacing w:line="360" w:lineRule="auto"/>
        <w:jc w:val="both"/>
        <w:rPr>
          <w:rFonts w:cs="Arial"/>
          <w:sz w:val="20"/>
          <w:szCs w:val="20"/>
        </w:rPr>
      </w:pPr>
    </w:p>
    <w:p w14:paraId="3AE87058" w14:textId="77777777" w:rsidR="00EE7E80" w:rsidRPr="00B53292" w:rsidRDefault="00EE7E80" w:rsidP="00731F1E">
      <w:pPr>
        <w:spacing w:line="360" w:lineRule="auto"/>
        <w:jc w:val="both"/>
        <w:rPr>
          <w:rFonts w:cs="Arial"/>
          <w:sz w:val="20"/>
          <w:szCs w:val="20"/>
        </w:rPr>
      </w:pPr>
    </w:p>
    <w:p w14:paraId="022ABCE2" w14:textId="77777777" w:rsidR="00EE7E80" w:rsidRPr="00B53292" w:rsidRDefault="00EE7E80" w:rsidP="00731F1E">
      <w:pPr>
        <w:spacing w:line="360" w:lineRule="auto"/>
        <w:jc w:val="both"/>
        <w:rPr>
          <w:rFonts w:cs="Arial"/>
          <w:sz w:val="20"/>
          <w:szCs w:val="20"/>
        </w:rPr>
      </w:pPr>
    </w:p>
    <w:p w14:paraId="3C9CE692" w14:textId="77777777" w:rsidR="00EE7E80" w:rsidRPr="00B53292" w:rsidRDefault="00EE7E80" w:rsidP="00731F1E">
      <w:pPr>
        <w:spacing w:line="360" w:lineRule="auto"/>
        <w:jc w:val="both"/>
        <w:rPr>
          <w:rFonts w:cs="Arial"/>
          <w:sz w:val="20"/>
          <w:szCs w:val="20"/>
        </w:rPr>
      </w:pPr>
    </w:p>
    <w:p w14:paraId="6A4638EB" w14:textId="77777777" w:rsidR="00EE7E80" w:rsidRPr="00B53292" w:rsidRDefault="00EE7E80" w:rsidP="00731F1E">
      <w:pPr>
        <w:spacing w:line="360" w:lineRule="auto"/>
        <w:jc w:val="both"/>
        <w:rPr>
          <w:rFonts w:cs="Arial"/>
          <w:sz w:val="20"/>
          <w:szCs w:val="20"/>
        </w:rPr>
      </w:pPr>
    </w:p>
    <w:p w14:paraId="230283F6" w14:textId="77777777" w:rsidR="00EE7E80" w:rsidRPr="00B53292" w:rsidRDefault="00EE7E80" w:rsidP="00731F1E">
      <w:pPr>
        <w:spacing w:line="360" w:lineRule="auto"/>
        <w:jc w:val="both"/>
        <w:rPr>
          <w:rFonts w:cs="Arial"/>
          <w:sz w:val="20"/>
          <w:szCs w:val="20"/>
        </w:rPr>
      </w:pPr>
    </w:p>
    <w:p w14:paraId="328D401F" w14:textId="77777777" w:rsidR="00EE7E80" w:rsidRPr="00B53292" w:rsidRDefault="00EE7E80" w:rsidP="00731F1E">
      <w:pPr>
        <w:spacing w:line="360" w:lineRule="auto"/>
        <w:jc w:val="both"/>
        <w:rPr>
          <w:rFonts w:cs="Arial"/>
          <w:sz w:val="20"/>
          <w:szCs w:val="20"/>
        </w:rPr>
      </w:pPr>
    </w:p>
    <w:p w14:paraId="6FE1B13D" w14:textId="77777777" w:rsidR="00EE7E80" w:rsidRPr="00B53292" w:rsidRDefault="00EE7E80" w:rsidP="00731F1E">
      <w:pPr>
        <w:spacing w:line="360" w:lineRule="auto"/>
        <w:jc w:val="both"/>
        <w:rPr>
          <w:rFonts w:cs="Arial"/>
          <w:sz w:val="20"/>
          <w:szCs w:val="20"/>
        </w:rPr>
      </w:pPr>
    </w:p>
    <w:p w14:paraId="4059520B" w14:textId="77777777" w:rsidR="00EE7E80" w:rsidRPr="00B53292" w:rsidRDefault="00EE7E80" w:rsidP="00731F1E">
      <w:pPr>
        <w:spacing w:line="360" w:lineRule="auto"/>
        <w:jc w:val="both"/>
        <w:rPr>
          <w:rFonts w:cs="Arial"/>
          <w:sz w:val="20"/>
          <w:szCs w:val="20"/>
        </w:rPr>
      </w:pPr>
    </w:p>
    <w:p w14:paraId="3DAD4497" w14:textId="77777777" w:rsidR="00EE7E80" w:rsidRPr="00B53292" w:rsidRDefault="00EE7E80" w:rsidP="00731F1E">
      <w:pPr>
        <w:spacing w:line="360" w:lineRule="auto"/>
        <w:jc w:val="both"/>
        <w:rPr>
          <w:rFonts w:cs="Arial"/>
          <w:sz w:val="20"/>
          <w:szCs w:val="20"/>
        </w:rPr>
      </w:pPr>
    </w:p>
    <w:p w14:paraId="3B2D3178" w14:textId="77777777" w:rsidR="00EE7E80" w:rsidRPr="00B53292" w:rsidRDefault="00EE7E80" w:rsidP="00731F1E">
      <w:pPr>
        <w:spacing w:line="360" w:lineRule="auto"/>
        <w:jc w:val="both"/>
        <w:rPr>
          <w:rFonts w:cs="Arial"/>
          <w:sz w:val="20"/>
          <w:szCs w:val="20"/>
        </w:rPr>
      </w:pPr>
    </w:p>
    <w:p w14:paraId="4FCF8F8D" w14:textId="77777777" w:rsidR="00EE7E80" w:rsidRPr="00B53292" w:rsidRDefault="00EE7E80" w:rsidP="00731F1E">
      <w:pPr>
        <w:spacing w:line="360" w:lineRule="auto"/>
        <w:jc w:val="both"/>
        <w:rPr>
          <w:rFonts w:cs="Arial"/>
          <w:sz w:val="20"/>
          <w:szCs w:val="20"/>
        </w:rPr>
      </w:pPr>
    </w:p>
    <w:p w14:paraId="68C2EE96" w14:textId="77777777" w:rsidR="00EE7E80" w:rsidRPr="00B53292" w:rsidRDefault="00EE7E80" w:rsidP="00731F1E">
      <w:pPr>
        <w:spacing w:line="360" w:lineRule="auto"/>
        <w:jc w:val="both"/>
        <w:rPr>
          <w:rFonts w:cs="Arial"/>
          <w:sz w:val="20"/>
          <w:szCs w:val="20"/>
        </w:rPr>
      </w:pPr>
    </w:p>
    <w:p w14:paraId="1947CC95" w14:textId="77777777" w:rsidR="00EE7E80" w:rsidRPr="00B53292" w:rsidRDefault="00EE7E80" w:rsidP="00731F1E">
      <w:pPr>
        <w:spacing w:line="360" w:lineRule="auto"/>
        <w:jc w:val="both"/>
        <w:rPr>
          <w:rFonts w:cs="Arial"/>
          <w:sz w:val="20"/>
          <w:szCs w:val="20"/>
        </w:rPr>
      </w:pPr>
    </w:p>
    <w:p w14:paraId="72802CAB" w14:textId="77777777" w:rsidR="00EE7E80" w:rsidRPr="00B53292" w:rsidRDefault="00EE7E80" w:rsidP="00731F1E">
      <w:pPr>
        <w:spacing w:line="360" w:lineRule="auto"/>
        <w:jc w:val="both"/>
        <w:rPr>
          <w:rFonts w:cs="Arial"/>
          <w:sz w:val="20"/>
          <w:szCs w:val="20"/>
        </w:rPr>
      </w:pPr>
    </w:p>
    <w:p w14:paraId="3A3E9355" w14:textId="77777777" w:rsidR="00EE7E80" w:rsidRPr="00B53292" w:rsidRDefault="00EE7E80" w:rsidP="00731F1E">
      <w:pPr>
        <w:spacing w:line="360" w:lineRule="auto"/>
        <w:jc w:val="both"/>
        <w:rPr>
          <w:rFonts w:cs="Arial"/>
          <w:sz w:val="20"/>
          <w:szCs w:val="20"/>
        </w:rPr>
      </w:pPr>
    </w:p>
    <w:p w14:paraId="0DA6FD6C" w14:textId="77777777" w:rsidR="008D6B23" w:rsidRPr="00B53292" w:rsidRDefault="008D6B23" w:rsidP="00731F1E">
      <w:pPr>
        <w:spacing w:line="360" w:lineRule="auto"/>
        <w:jc w:val="both"/>
        <w:rPr>
          <w:rFonts w:cs="Arial"/>
          <w:sz w:val="20"/>
          <w:szCs w:val="20"/>
        </w:rPr>
      </w:pPr>
    </w:p>
    <w:p w14:paraId="5A54CE08" w14:textId="77777777" w:rsidR="008D6B23" w:rsidRPr="00B53292" w:rsidRDefault="008D6B23" w:rsidP="00731F1E">
      <w:pPr>
        <w:spacing w:line="360" w:lineRule="auto"/>
        <w:jc w:val="both"/>
        <w:rPr>
          <w:rFonts w:cs="Arial"/>
          <w:sz w:val="20"/>
          <w:szCs w:val="20"/>
        </w:rPr>
      </w:pPr>
    </w:p>
    <w:p w14:paraId="0270F2C9" w14:textId="77777777" w:rsidR="008D6B23" w:rsidRPr="00B53292" w:rsidRDefault="008D6B23" w:rsidP="00731F1E">
      <w:pPr>
        <w:spacing w:line="360" w:lineRule="auto"/>
        <w:jc w:val="both"/>
        <w:rPr>
          <w:rFonts w:cs="Arial"/>
          <w:sz w:val="20"/>
          <w:szCs w:val="20"/>
        </w:rPr>
      </w:pPr>
    </w:p>
    <w:p w14:paraId="421EAF62" w14:textId="77777777" w:rsidR="008D6B23" w:rsidRPr="00B53292" w:rsidRDefault="008D6B23" w:rsidP="00731F1E">
      <w:pPr>
        <w:spacing w:line="360" w:lineRule="auto"/>
        <w:jc w:val="both"/>
        <w:rPr>
          <w:rFonts w:cs="Arial"/>
          <w:sz w:val="20"/>
          <w:szCs w:val="20"/>
        </w:rPr>
      </w:pPr>
    </w:p>
    <w:p w14:paraId="2E3B1C72" w14:textId="77777777" w:rsidR="008D6B23" w:rsidRPr="00B53292" w:rsidRDefault="008D6B23" w:rsidP="00731F1E">
      <w:pPr>
        <w:spacing w:line="360" w:lineRule="auto"/>
        <w:jc w:val="both"/>
        <w:rPr>
          <w:rFonts w:cs="Arial"/>
          <w:sz w:val="20"/>
          <w:szCs w:val="20"/>
        </w:rPr>
      </w:pPr>
    </w:p>
    <w:p w14:paraId="2CBF03BA" w14:textId="77777777" w:rsidR="008D6B23" w:rsidRPr="00B53292" w:rsidRDefault="008D6B23" w:rsidP="00731F1E">
      <w:pPr>
        <w:spacing w:line="360" w:lineRule="auto"/>
        <w:jc w:val="both"/>
        <w:rPr>
          <w:rFonts w:cs="Arial"/>
          <w:sz w:val="20"/>
          <w:szCs w:val="20"/>
        </w:rPr>
      </w:pPr>
    </w:p>
    <w:p w14:paraId="7A2C2C33" w14:textId="36D0BE01" w:rsidR="008D6B23" w:rsidRPr="00B53292" w:rsidRDefault="008D6B23" w:rsidP="00731F1E">
      <w:pPr>
        <w:spacing w:line="360" w:lineRule="auto"/>
        <w:jc w:val="both"/>
        <w:rPr>
          <w:rFonts w:cs="Arial"/>
          <w:sz w:val="20"/>
          <w:szCs w:val="20"/>
        </w:rPr>
      </w:pPr>
    </w:p>
    <w:p w14:paraId="51C64732" w14:textId="247477EA" w:rsidR="00C3570B" w:rsidRPr="00B53292" w:rsidRDefault="00C3570B" w:rsidP="00731F1E">
      <w:pPr>
        <w:spacing w:line="360" w:lineRule="auto"/>
        <w:ind w:firstLine="720"/>
        <w:jc w:val="both"/>
        <w:rPr>
          <w:rFonts w:cs="Arial"/>
          <w:sz w:val="20"/>
          <w:szCs w:val="20"/>
        </w:rPr>
      </w:pPr>
      <w:r w:rsidRPr="00B53292">
        <w:rPr>
          <w:rFonts w:cs="Arial"/>
          <w:sz w:val="20"/>
          <w:szCs w:val="20"/>
        </w:rPr>
        <w:lastRenderedPageBreak/>
        <w:t>The greatest challenges in developing the front end of this applica</w:t>
      </w:r>
      <w:r w:rsidR="00785564" w:rsidRPr="00B53292">
        <w:rPr>
          <w:rFonts w:cs="Arial"/>
          <w:sz w:val="20"/>
          <w:szCs w:val="20"/>
        </w:rPr>
        <w:t>tion were thread management, communication between classes and attempting to implement various 3</w:t>
      </w:r>
      <w:r w:rsidR="00785564" w:rsidRPr="00B53292">
        <w:rPr>
          <w:rFonts w:cs="Arial"/>
          <w:sz w:val="20"/>
          <w:szCs w:val="20"/>
          <w:vertAlign w:val="superscript"/>
        </w:rPr>
        <w:t>rd</w:t>
      </w:r>
      <w:r w:rsidR="00785564" w:rsidRPr="00B53292">
        <w:rPr>
          <w:rFonts w:cs="Arial"/>
          <w:sz w:val="20"/>
          <w:szCs w:val="20"/>
        </w:rPr>
        <w:t xml:space="preserve"> party APIs.</w:t>
      </w:r>
      <w:r w:rsidR="00926254" w:rsidRPr="00B53292">
        <w:rPr>
          <w:rFonts w:cs="Arial"/>
          <w:sz w:val="20"/>
          <w:szCs w:val="20"/>
        </w:rPr>
        <w:t xml:space="preserve"> The application’s main thread (UI thread) performs a great deal of work each time it receives a Google location update. This computational requirement occasionally caused the application to crash unexpectedly and frequently made the interactive map unresponsive whilst it was ‘thinking’. </w:t>
      </w:r>
      <w:r w:rsidR="00795B2D" w:rsidRPr="00B53292">
        <w:rPr>
          <w:rFonts w:cs="Arial"/>
          <w:sz w:val="20"/>
          <w:szCs w:val="20"/>
        </w:rPr>
        <w:t>Calling methods</w:t>
      </w:r>
      <w:r w:rsidR="00926254" w:rsidRPr="00B53292">
        <w:rPr>
          <w:rFonts w:cs="Arial"/>
          <w:sz w:val="20"/>
          <w:szCs w:val="20"/>
        </w:rPr>
        <w:t xml:space="preserve"> between classes also posed its own issues</w:t>
      </w:r>
      <w:r w:rsidR="00F3150B" w:rsidRPr="00B53292">
        <w:rPr>
          <w:rFonts w:cs="Arial"/>
          <w:sz w:val="20"/>
          <w:szCs w:val="20"/>
        </w:rPr>
        <w:t>. D</w:t>
      </w:r>
      <w:r w:rsidR="00926254" w:rsidRPr="00B53292">
        <w:rPr>
          <w:rFonts w:cs="Arial"/>
          <w:sz w:val="20"/>
          <w:szCs w:val="20"/>
        </w:rPr>
        <w:t>ue to the inherent nature of Android programming</w:t>
      </w:r>
      <w:r w:rsidR="00F3150B" w:rsidRPr="00B53292">
        <w:rPr>
          <w:rFonts w:cs="Arial"/>
          <w:sz w:val="20"/>
          <w:szCs w:val="20"/>
        </w:rPr>
        <w:t xml:space="preserve"> it is</w:t>
      </w:r>
      <w:r w:rsidR="00795B2D" w:rsidRPr="00B53292">
        <w:rPr>
          <w:rFonts w:cs="Arial"/>
          <w:sz w:val="20"/>
          <w:szCs w:val="20"/>
        </w:rPr>
        <w:t xml:space="preserve"> impossible (or at least poor practice) to create an instance of the MainActivity class,</w:t>
      </w:r>
      <w:r w:rsidR="00F3150B" w:rsidRPr="00B53292">
        <w:rPr>
          <w:rFonts w:cs="Arial"/>
          <w:sz w:val="20"/>
          <w:szCs w:val="20"/>
        </w:rPr>
        <w:t xml:space="preserve"> making</w:t>
      </w:r>
      <w:r w:rsidR="00795B2D" w:rsidRPr="00B53292">
        <w:rPr>
          <w:rFonts w:cs="Arial"/>
          <w:sz w:val="20"/>
          <w:szCs w:val="20"/>
        </w:rPr>
        <w:t xml:space="preserve"> it became very difficult to implement MainActivity methods in the package’s other classes.</w:t>
      </w:r>
    </w:p>
    <w:p w14:paraId="3EA61A63" w14:textId="77777777" w:rsidR="00005875" w:rsidRPr="00B53292" w:rsidRDefault="00005875" w:rsidP="00731F1E">
      <w:pPr>
        <w:spacing w:line="360" w:lineRule="auto"/>
        <w:jc w:val="both"/>
        <w:rPr>
          <w:rFonts w:cs="Arial"/>
          <w:sz w:val="20"/>
          <w:szCs w:val="20"/>
        </w:rPr>
      </w:pPr>
    </w:p>
    <w:p w14:paraId="054F1DE9" w14:textId="77777777" w:rsidR="00D52EFB" w:rsidRPr="00B53292" w:rsidRDefault="00785564" w:rsidP="00731F1E">
      <w:pPr>
        <w:spacing w:line="360" w:lineRule="auto"/>
        <w:ind w:firstLine="720"/>
        <w:jc w:val="both"/>
        <w:rPr>
          <w:rFonts w:cs="Arial"/>
          <w:sz w:val="20"/>
          <w:szCs w:val="20"/>
        </w:rPr>
      </w:pPr>
      <w:r w:rsidRPr="00B53292">
        <w:rPr>
          <w:rFonts w:cs="Arial"/>
          <w:sz w:val="20"/>
          <w:szCs w:val="20"/>
        </w:rPr>
        <w:t>It was our hope to reduce the computation requirements of the application by moving all geocoding and reverse geocoding to our back end virtual machine. Unfortunately, time and group experience prohibited us from achieving this in time for the task 5 deadline. This improvement should have removed a significant amount of workload from the phone’s processor, allowing for other upgrades such as additional map marker placement and more frequent location updates, boosting the application</w:t>
      </w:r>
      <w:r w:rsidR="00E22F69" w:rsidRPr="00B53292">
        <w:rPr>
          <w:rFonts w:cs="Arial"/>
          <w:sz w:val="20"/>
          <w:szCs w:val="20"/>
        </w:rPr>
        <w:t>’</w:t>
      </w:r>
      <w:r w:rsidRPr="00B53292">
        <w:rPr>
          <w:rFonts w:cs="Arial"/>
          <w:sz w:val="20"/>
          <w:szCs w:val="20"/>
        </w:rPr>
        <w:t>s performance. Given more time, this would be worth re-attempting.</w:t>
      </w:r>
    </w:p>
    <w:p w14:paraId="473B343C" w14:textId="77777777" w:rsidR="00F760CA" w:rsidRPr="00B53292" w:rsidRDefault="00F760CA" w:rsidP="00731F1E">
      <w:pPr>
        <w:spacing w:line="360" w:lineRule="auto"/>
        <w:jc w:val="both"/>
        <w:rPr>
          <w:rFonts w:cs="Arial"/>
          <w:sz w:val="20"/>
          <w:szCs w:val="20"/>
        </w:rPr>
      </w:pPr>
    </w:p>
    <w:p w14:paraId="454FAB4D" w14:textId="77777777" w:rsidR="00F760CA" w:rsidRPr="00B53292" w:rsidRDefault="00F760CA" w:rsidP="00731F1E">
      <w:pPr>
        <w:spacing w:line="360" w:lineRule="auto"/>
        <w:jc w:val="both"/>
        <w:rPr>
          <w:rFonts w:cs="Arial"/>
          <w:sz w:val="20"/>
          <w:szCs w:val="20"/>
        </w:rPr>
      </w:pPr>
    </w:p>
    <w:p w14:paraId="1C6B8A15" w14:textId="77777777" w:rsidR="00F760CA" w:rsidRPr="00B53292" w:rsidRDefault="00F760CA" w:rsidP="00731F1E">
      <w:pPr>
        <w:spacing w:line="360" w:lineRule="auto"/>
        <w:jc w:val="both"/>
        <w:rPr>
          <w:rFonts w:cs="Arial"/>
          <w:sz w:val="20"/>
          <w:szCs w:val="20"/>
        </w:rPr>
      </w:pPr>
    </w:p>
    <w:p w14:paraId="649D0AB0" w14:textId="77777777" w:rsidR="00F760CA" w:rsidRPr="00B53292" w:rsidRDefault="00F760CA" w:rsidP="00731F1E">
      <w:pPr>
        <w:spacing w:line="360" w:lineRule="auto"/>
        <w:jc w:val="both"/>
        <w:rPr>
          <w:rFonts w:cs="Arial"/>
          <w:sz w:val="20"/>
          <w:szCs w:val="20"/>
        </w:rPr>
      </w:pPr>
    </w:p>
    <w:p w14:paraId="77AFF194" w14:textId="77777777" w:rsidR="00F760CA" w:rsidRPr="00B53292" w:rsidRDefault="00F760CA" w:rsidP="00731F1E">
      <w:pPr>
        <w:spacing w:line="360" w:lineRule="auto"/>
        <w:jc w:val="both"/>
        <w:rPr>
          <w:rFonts w:cs="Arial"/>
          <w:sz w:val="20"/>
          <w:szCs w:val="20"/>
        </w:rPr>
      </w:pPr>
    </w:p>
    <w:p w14:paraId="33D3AD55" w14:textId="77777777" w:rsidR="00F760CA" w:rsidRPr="00B53292" w:rsidRDefault="00F760CA" w:rsidP="00731F1E">
      <w:pPr>
        <w:spacing w:line="360" w:lineRule="auto"/>
        <w:jc w:val="both"/>
        <w:rPr>
          <w:rFonts w:cs="Arial"/>
          <w:sz w:val="20"/>
          <w:szCs w:val="20"/>
        </w:rPr>
      </w:pPr>
    </w:p>
    <w:p w14:paraId="5AAD6560" w14:textId="77777777" w:rsidR="00F760CA" w:rsidRPr="00B53292" w:rsidRDefault="00F760CA" w:rsidP="00731F1E">
      <w:pPr>
        <w:spacing w:line="360" w:lineRule="auto"/>
        <w:jc w:val="both"/>
        <w:rPr>
          <w:rFonts w:cs="Arial"/>
          <w:sz w:val="20"/>
          <w:szCs w:val="20"/>
        </w:rPr>
      </w:pPr>
    </w:p>
    <w:p w14:paraId="4917095D" w14:textId="77777777" w:rsidR="00F760CA" w:rsidRPr="00B53292" w:rsidRDefault="00F760CA" w:rsidP="00731F1E">
      <w:pPr>
        <w:spacing w:line="360" w:lineRule="auto"/>
        <w:jc w:val="both"/>
        <w:rPr>
          <w:rFonts w:cs="Arial"/>
          <w:sz w:val="20"/>
          <w:szCs w:val="20"/>
        </w:rPr>
      </w:pPr>
    </w:p>
    <w:p w14:paraId="13CF076F" w14:textId="77777777" w:rsidR="00F760CA" w:rsidRPr="00B53292" w:rsidRDefault="00F760CA" w:rsidP="00731F1E">
      <w:pPr>
        <w:spacing w:line="360" w:lineRule="auto"/>
        <w:jc w:val="both"/>
        <w:rPr>
          <w:rFonts w:cs="Arial"/>
          <w:sz w:val="20"/>
          <w:szCs w:val="20"/>
        </w:rPr>
      </w:pPr>
    </w:p>
    <w:p w14:paraId="085CEE37" w14:textId="77777777" w:rsidR="00F760CA" w:rsidRPr="00B53292" w:rsidRDefault="00F760CA" w:rsidP="00731F1E">
      <w:pPr>
        <w:spacing w:line="360" w:lineRule="auto"/>
        <w:jc w:val="both"/>
        <w:rPr>
          <w:rFonts w:cs="Arial"/>
          <w:sz w:val="20"/>
          <w:szCs w:val="20"/>
        </w:rPr>
      </w:pPr>
    </w:p>
    <w:p w14:paraId="702B72FE" w14:textId="77777777" w:rsidR="00F760CA" w:rsidRPr="00B53292" w:rsidRDefault="00F760CA" w:rsidP="00731F1E">
      <w:pPr>
        <w:spacing w:line="360" w:lineRule="auto"/>
        <w:jc w:val="both"/>
        <w:rPr>
          <w:rFonts w:cs="Arial"/>
          <w:sz w:val="20"/>
          <w:szCs w:val="20"/>
        </w:rPr>
      </w:pPr>
    </w:p>
    <w:p w14:paraId="4DE77142" w14:textId="77777777" w:rsidR="00F760CA" w:rsidRPr="00B53292" w:rsidRDefault="00F760CA" w:rsidP="00731F1E">
      <w:pPr>
        <w:spacing w:line="360" w:lineRule="auto"/>
        <w:jc w:val="both"/>
        <w:rPr>
          <w:rFonts w:cs="Arial"/>
          <w:sz w:val="20"/>
          <w:szCs w:val="20"/>
        </w:rPr>
      </w:pPr>
    </w:p>
    <w:p w14:paraId="42F0DBE6" w14:textId="77777777" w:rsidR="00F760CA" w:rsidRPr="00B53292" w:rsidRDefault="00F760CA" w:rsidP="00731F1E">
      <w:pPr>
        <w:spacing w:line="360" w:lineRule="auto"/>
        <w:jc w:val="both"/>
        <w:rPr>
          <w:rFonts w:cs="Arial"/>
          <w:sz w:val="20"/>
          <w:szCs w:val="20"/>
        </w:rPr>
      </w:pPr>
    </w:p>
    <w:p w14:paraId="2D30E81D" w14:textId="77777777" w:rsidR="00F760CA" w:rsidRPr="00B53292" w:rsidRDefault="00F760CA" w:rsidP="00731F1E">
      <w:pPr>
        <w:spacing w:line="360" w:lineRule="auto"/>
        <w:jc w:val="both"/>
        <w:rPr>
          <w:rFonts w:cs="Arial"/>
          <w:sz w:val="20"/>
          <w:szCs w:val="20"/>
        </w:rPr>
      </w:pPr>
    </w:p>
    <w:p w14:paraId="4845670B" w14:textId="77777777" w:rsidR="00F760CA" w:rsidRPr="00B53292" w:rsidRDefault="00F760CA" w:rsidP="00731F1E">
      <w:pPr>
        <w:spacing w:line="360" w:lineRule="auto"/>
        <w:jc w:val="both"/>
        <w:rPr>
          <w:rFonts w:cs="Arial"/>
          <w:sz w:val="20"/>
          <w:szCs w:val="20"/>
        </w:rPr>
      </w:pPr>
    </w:p>
    <w:p w14:paraId="298EE7EA" w14:textId="77777777" w:rsidR="00F760CA" w:rsidRPr="00B53292" w:rsidRDefault="00F760CA" w:rsidP="00731F1E">
      <w:pPr>
        <w:spacing w:line="360" w:lineRule="auto"/>
        <w:jc w:val="both"/>
        <w:rPr>
          <w:rFonts w:cs="Arial"/>
          <w:sz w:val="20"/>
          <w:szCs w:val="20"/>
        </w:rPr>
      </w:pPr>
    </w:p>
    <w:p w14:paraId="6A63CA75" w14:textId="77777777" w:rsidR="00F760CA" w:rsidRPr="00B53292" w:rsidRDefault="00F760CA" w:rsidP="00731F1E">
      <w:pPr>
        <w:spacing w:line="360" w:lineRule="auto"/>
        <w:jc w:val="both"/>
        <w:rPr>
          <w:rFonts w:cs="Arial"/>
          <w:sz w:val="20"/>
          <w:szCs w:val="20"/>
        </w:rPr>
      </w:pPr>
    </w:p>
    <w:p w14:paraId="115ACB2A" w14:textId="77777777" w:rsidR="00F760CA" w:rsidRPr="00B53292" w:rsidRDefault="00F760CA" w:rsidP="00731F1E">
      <w:pPr>
        <w:spacing w:line="360" w:lineRule="auto"/>
        <w:jc w:val="both"/>
        <w:rPr>
          <w:rFonts w:cs="Arial"/>
          <w:sz w:val="20"/>
          <w:szCs w:val="20"/>
        </w:rPr>
      </w:pPr>
    </w:p>
    <w:p w14:paraId="6330C9DF" w14:textId="77777777" w:rsidR="00F760CA" w:rsidRPr="00B53292" w:rsidRDefault="00F760CA" w:rsidP="00731F1E">
      <w:pPr>
        <w:spacing w:line="360" w:lineRule="auto"/>
        <w:jc w:val="both"/>
        <w:rPr>
          <w:rFonts w:cs="Arial"/>
          <w:sz w:val="20"/>
          <w:szCs w:val="20"/>
        </w:rPr>
      </w:pPr>
    </w:p>
    <w:p w14:paraId="61BD5204" w14:textId="77777777" w:rsidR="00F760CA" w:rsidRPr="00B53292" w:rsidRDefault="00F760CA" w:rsidP="00731F1E">
      <w:pPr>
        <w:spacing w:line="360" w:lineRule="auto"/>
        <w:jc w:val="both"/>
        <w:rPr>
          <w:rFonts w:cs="Arial"/>
          <w:sz w:val="20"/>
          <w:szCs w:val="20"/>
        </w:rPr>
      </w:pPr>
    </w:p>
    <w:p w14:paraId="370053C6" w14:textId="77777777" w:rsidR="00F760CA" w:rsidRPr="00B53292" w:rsidRDefault="00F760CA" w:rsidP="00731F1E">
      <w:pPr>
        <w:spacing w:line="360" w:lineRule="auto"/>
        <w:jc w:val="both"/>
        <w:rPr>
          <w:rFonts w:cs="Arial"/>
          <w:sz w:val="20"/>
          <w:szCs w:val="20"/>
        </w:rPr>
      </w:pPr>
    </w:p>
    <w:p w14:paraId="229A911F" w14:textId="77777777" w:rsidR="00F760CA" w:rsidRPr="00B53292" w:rsidRDefault="00F760CA" w:rsidP="00731F1E">
      <w:pPr>
        <w:spacing w:line="360" w:lineRule="auto"/>
        <w:jc w:val="both"/>
        <w:rPr>
          <w:rFonts w:cs="Arial"/>
          <w:sz w:val="20"/>
          <w:szCs w:val="20"/>
        </w:rPr>
      </w:pPr>
    </w:p>
    <w:p w14:paraId="1EBE22F6" w14:textId="77777777" w:rsidR="00F760CA" w:rsidRPr="00B53292" w:rsidRDefault="00F760CA" w:rsidP="00731F1E">
      <w:pPr>
        <w:spacing w:line="360" w:lineRule="auto"/>
        <w:jc w:val="both"/>
        <w:rPr>
          <w:rFonts w:cs="Arial"/>
          <w:sz w:val="20"/>
          <w:szCs w:val="20"/>
        </w:rPr>
      </w:pPr>
    </w:p>
    <w:p w14:paraId="7F5002E4" w14:textId="77777777" w:rsidR="00F760CA" w:rsidRPr="00B53292" w:rsidRDefault="00F760CA" w:rsidP="00731F1E">
      <w:pPr>
        <w:spacing w:line="360" w:lineRule="auto"/>
        <w:jc w:val="both"/>
        <w:rPr>
          <w:rFonts w:cs="Arial"/>
          <w:sz w:val="20"/>
          <w:szCs w:val="20"/>
        </w:rPr>
      </w:pPr>
    </w:p>
    <w:p w14:paraId="3B8BE8A1" w14:textId="77777777" w:rsidR="00F760CA" w:rsidRPr="00B53292" w:rsidRDefault="00F760CA" w:rsidP="00731F1E">
      <w:pPr>
        <w:spacing w:line="360" w:lineRule="auto"/>
        <w:jc w:val="both"/>
        <w:rPr>
          <w:rFonts w:cs="Arial"/>
          <w:sz w:val="20"/>
          <w:szCs w:val="20"/>
        </w:rPr>
      </w:pPr>
    </w:p>
    <w:p w14:paraId="01682F73" w14:textId="77777777" w:rsidR="00F760CA" w:rsidRPr="00B53292" w:rsidRDefault="00F760CA" w:rsidP="00731F1E">
      <w:pPr>
        <w:spacing w:line="360" w:lineRule="auto"/>
        <w:jc w:val="both"/>
        <w:rPr>
          <w:rFonts w:cs="Arial"/>
          <w:sz w:val="20"/>
          <w:szCs w:val="20"/>
        </w:rPr>
      </w:pPr>
    </w:p>
    <w:p w14:paraId="14F102C8" w14:textId="77777777" w:rsidR="00F760CA" w:rsidRPr="00B53292" w:rsidRDefault="00F760CA" w:rsidP="00731F1E">
      <w:pPr>
        <w:spacing w:line="360" w:lineRule="auto"/>
        <w:jc w:val="both"/>
        <w:rPr>
          <w:rFonts w:cs="Arial"/>
          <w:sz w:val="20"/>
          <w:szCs w:val="20"/>
        </w:rPr>
      </w:pPr>
    </w:p>
    <w:p w14:paraId="7D046861" w14:textId="77777777" w:rsidR="00F760CA" w:rsidRPr="00B53292" w:rsidRDefault="00F760CA" w:rsidP="00731F1E">
      <w:pPr>
        <w:spacing w:line="360" w:lineRule="auto"/>
        <w:jc w:val="both"/>
        <w:rPr>
          <w:rFonts w:cs="Arial"/>
          <w:sz w:val="20"/>
          <w:szCs w:val="20"/>
        </w:rPr>
      </w:pPr>
    </w:p>
    <w:p w14:paraId="7F3F1E7F" w14:textId="45BC41C5" w:rsidR="00F760CA" w:rsidRPr="00B53292" w:rsidRDefault="00F760CA" w:rsidP="00731F1E">
      <w:pPr>
        <w:spacing w:line="360" w:lineRule="auto"/>
        <w:jc w:val="both"/>
        <w:rPr>
          <w:rFonts w:cs="Arial"/>
          <w:sz w:val="20"/>
          <w:szCs w:val="20"/>
        </w:rPr>
      </w:pPr>
    </w:p>
    <w:p w14:paraId="4A7F8BAF" w14:textId="527E1C70" w:rsidR="00500491" w:rsidRPr="00B53292" w:rsidRDefault="00500491" w:rsidP="00731F1E">
      <w:pPr>
        <w:spacing w:line="360" w:lineRule="auto"/>
        <w:jc w:val="center"/>
        <w:rPr>
          <w:rFonts w:cs="Arial"/>
          <w:sz w:val="20"/>
          <w:szCs w:val="20"/>
          <w:u w:val="single"/>
        </w:rPr>
      </w:pPr>
      <w:r w:rsidRPr="00B53292">
        <w:rPr>
          <w:rFonts w:cs="Arial"/>
          <w:sz w:val="20"/>
          <w:szCs w:val="20"/>
          <w:u w:val="single"/>
        </w:rPr>
        <w:lastRenderedPageBreak/>
        <w:t>Back End (Dan):</w:t>
      </w:r>
    </w:p>
    <w:p w14:paraId="1A1E98B6" w14:textId="77777777" w:rsidR="00500491" w:rsidRPr="00B53292" w:rsidRDefault="00500491" w:rsidP="00731F1E">
      <w:pPr>
        <w:spacing w:line="360" w:lineRule="auto"/>
        <w:jc w:val="both"/>
        <w:rPr>
          <w:rFonts w:cs="Arial"/>
          <w:sz w:val="20"/>
          <w:szCs w:val="20"/>
        </w:rPr>
      </w:pPr>
    </w:p>
    <w:p w14:paraId="22D53352" w14:textId="77777777" w:rsidR="00F760CA" w:rsidRPr="00B53292" w:rsidRDefault="00F760CA" w:rsidP="00731F1E">
      <w:pPr>
        <w:spacing w:line="360" w:lineRule="auto"/>
        <w:ind w:firstLine="720"/>
        <w:jc w:val="both"/>
        <w:rPr>
          <w:rFonts w:cs="Arial"/>
          <w:sz w:val="20"/>
          <w:szCs w:val="20"/>
        </w:rPr>
      </w:pPr>
      <w:r w:rsidRPr="00B53292">
        <w:rPr>
          <w:rFonts w:cs="Arial"/>
          <w:sz w:val="20"/>
          <w:szCs w:val="20"/>
        </w:rPr>
        <w:t xml:space="preserve">When it came to building the backend for our app, the primary </w:t>
      </w:r>
      <w:r w:rsidR="002B2E98" w:rsidRPr="00B53292">
        <w:rPr>
          <w:rFonts w:cs="Arial"/>
          <w:sz w:val="20"/>
          <w:szCs w:val="20"/>
        </w:rPr>
        <w:t xml:space="preserve">matter of concern was to have an initial file </w:t>
      </w:r>
      <w:r w:rsidRPr="00B53292">
        <w:rPr>
          <w:rFonts w:cs="Arial"/>
          <w:sz w:val="20"/>
          <w:szCs w:val="20"/>
        </w:rPr>
        <w:t>system in place to receive and store data from the phone. Even before setting up the connection protocol to transmit and receive the data, there needed to be somewhere for it to go, as well as a framework in place to dictate what information the phone actually needed to send to the backend.</w:t>
      </w:r>
    </w:p>
    <w:p w14:paraId="681E82EA" w14:textId="77777777" w:rsidR="00F760CA" w:rsidRPr="00B53292" w:rsidRDefault="00F760CA" w:rsidP="00731F1E">
      <w:pPr>
        <w:spacing w:line="360" w:lineRule="auto"/>
        <w:jc w:val="both"/>
        <w:rPr>
          <w:rFonts w:cs="Arial"/>
          <w:sz w:val="20"/>
          <w:szCs w:val="20"/>
        </w:rPr>
      </w:pPr>
    </w:p>
    <w:p w14:paraId="759138B3" w14:textId="77777777" w:rsidR="00F760CA" w:rsidRPr="00B53292" w:rsidRDefault="00F760CA" w:rsidP="00731F1E">
      <w:pPr>
        <w:spacing w:line="360" w:lineRule="auto"/>
        <w:ind w:firstLine="720"/>
        <w:jc w:val="both"/>
        <w:rPr>
          <w:rFonts w:cs="Arial"/>
          <w:sz w:val="20"/>
          <w:szCs w:val="20"/>
        </w:rPr>
      </w:pPr>
      <w:r w:rsidRPr="00B53292">
        <w:rPr>
          <w:rFonts w:cs="Arial"/>
          <w:sz w:val="20"/>
          <w:szCs w:val="20"/>
        </w:rPr>
        <w:t>To begin with, when the backend was connected to by a phone it would look for a folder in its directory named according to the MAC address of the device that initiated the connection, and create a new one if one did not exist. In this folder it would create a .txt file named according to the System.currentTimeMillis() at which the connection was opened. The Latitude and Longitude provided by the phone’s GPS was then saved into this file.</w:t>
      </w:r>
    </w:p>
    <w:p w14:paraId="5F39283B" w14:textId="77777777" w:rsidR="00F760CA" w:rsidRPr="00B53292" w:rsidRDefault="00F760CA" w:rsidP="00731F1E">
      <w:pPr>
        <w:spacing w:line="360" w:lineRule="auto"/>
        <w:jc w:val="both"/>
        <w:rPr>
          <w:rFonts w:cs="Arial"/>
          <w:sz w:val="20"/>
          <w:szCs w:val="20"/>
        </w:rPr>
      </w:pPr>
    </w:p>
    <w:p w14:paraId="2EC94D5B" w14:textId="1C08E772" w:rsidR="00F760CA" w:rsidRPr="00B53292" w:rsidRDefault="00F760CA" w:rsidP="00731F1E">
      <w:pPr>
        <w:spacing w:line="360" w:lineRule="auto"/>
        <w:ind w:firstLine="720"/>
        <w:jc w:val="both"/>
        <w:rPr>
          <w:rFonts w:cs="Arial"/>
          <w:sz w:val="20"/>
          <w:szCs w:val="20"/>
        </w:rPr>
      </w:pPr>
      <w:r w:rsidRPr="00B53292">
        <w:rPr>
          <w:rFonts w:cs="Arial"/>
          <w:sz w:val="20"/>
          <w:szCs w:val="20"/>
        </w:rPr>
        <w:t>Once the file system was in place, it was time to build the</w:t>
      </w:r>
      <w:r w:rsidR="002B2E98" w:rsidRPr="00B53292">
        <w:rPr>
          <w:rFonts w:cs="Arial"/>
          <w:sz w:val="20"/>
          <w:szCs w:val="20"/>
        </w:rPr>
        <w:t xml:space="preserve"> port and socket</w:t>
      </w:r>
      <w:r w:rsidRPr="00B53292">
        <w:rPr>
          <w:rFonts w:cs="Arial"/>
          <w:sz w:val="20"/>
          <w:szCs w:val="20"/>
        </w:rPr>
        <w:t xml:space="preserve"> network interface so that users’ devices could actually interact with the back end. Sadly, what should have been a simple affair turned into a nightmare. Our socket implementation simply could not be c</w:t>
      </w:r>
      <w:r w:rsidR="002B2E98" w:rsidRPr="00B53292">
        <w:rPr>
          <w:rFonts w:cs="Arial"/>
          <w:sz w:val="20"/>
          <w:szCs w:val="20"/>
        </w:rPr>
        <w:t>oaxed into functioning properly. Ultimately it took the entire team w</w:t>
      </w:r>
      <w:r w:rsidRPr="00B53292">
        <w:rPr>
          <w:rFonts w:cs="Arial"/>
          <w:sz w:val="20"/>
          <w:szCs w:val="20"/>
        </w:rPr>
        <w:t>orking</w:t>
      </w:r>
      <w:r w:rsidR="002B2E98" w:rsidRPr="00B53292">
        <w:rPr>
          <w:rFonts w:cs="Arial"/>
          <w:sz w:val="20"/>
          <w:szCs w:val="20"/>
        </w:rPr>
        <w:t xml:space="preserve"> together </w:t>
      </w:r>
      <w:r w:rsidR="00B50509">
        <w:rPr>
          <w:rFonts w:cs="Arial"/>
          <w:sz w:val="20"/>
          <w:szCs w:val="20"/>
        </w:rPr>
        <w:t>for</w:t>
      </w:r>
      <w:r w:rsidR="002B2E98" w:rsidRPr="00B53292">
        <w:rPr>
          <w:rFonts w:cs="Arial"/>
          <w:sz w:val="20"/>
          <w:szCs w:val="20"/>
        </w:rPr>
        <w:t xml:space="preserve"> two weeks longer than planned for </w:t>
      </w:r>
      <w:r w:rsidR="005B7197">
        <w:rPr>
          <w:rFonts w:cs="Arial"/>
          <w:sz w:val="20"/>
          <w:szCs w:val="20"/>
        </w:rPr>
        <w:t xml:space="preserve">us </w:t>
      </w:r>
      <w:r w:rsidR="002B2E98" w:rsidRPr="00B53292">
        <w:rPr>
          <w:rFonts w:cs="Arial"/>
          <w:sz w:val="20"/>
          <w:szCs w:val="20"/>
        </w:rPr>
        <w:t>to get</w:t>
      </w:r>
      <w:r w:rsidRPr="00B53292">
        <w:rPr>
          <w:rFonts w:cs="Arial"/>
          <w:sz w:val="20"/>
          <w:szCs w:val="20"/>
        </w:rPr>
        <w:t xml:space="preserve"> through all of the firewall, network security and virtual machine routing issues until we got consistent connectivity</w:t>
      </w:r>
      <w:r w:rsidR="002B2E98" w:rsidRPr="00B53292">
        <w:rPr>
          <w:rFonts w:cs="Arial"/>
          <w:sz w:val="20"/>
          <w:szCs w:val="20"/>
        </w:rPr>
        <w:t>. The end</w:t>
      </w:r>
      <w:r w:rsidRPr="00B53292">
        <w:rPr>
          <w:rFonts w:cs="Arial"/>
          <w:sz w:val="20"/>
          <w:szCs w:val="20"/>
        </w:rPr>
        <w:t xml:space="preserve"> </w:t>
      </w:r>
      <w:r w:rsidR="002B2E98" w:rsidRPr="00B53292">
        <w:rPr>
          <w:rFonts w:cs="Arial"/>
          <w:sz w:val="20"/>
          <w:szCs w:val="20"/>
        </w:rPr>
        <w:t>result of this was a</w:t>
      </w:r>
      <w:r w:rsidRPr="00B53292">
        <w:rPr>
          <w:rFonts w:cs="Arial"/>
          <w:sz w:val="20"/>
          <w:szCs w:val="20"/>
        </w:rPr>
        <w:t xml:space="preserve"> catastrophic delay that we were ultimately unable to make up for as the project progressed</w:t>
      </w:r>
      <w:r w:rsidR="0010135F" w:rsidRPr="00B53292">
        <w:rPr>
          <w:rFonts w:cs="Arial"/>
          <w:sz w:val="20"/>
          <w:szCs w:val="20"/>
        </w:rPr>
        <w:t>, leading to a chronic struggle to keep up with advancing deadlines</w:t>
      </w:r>
      <w:r w:rsidRPr="00B53292">
        <w:rPr>
          <w:rFonts w:cs="Arial"/>
          <w:sz w:val="20"/>
          <w:szCs w:val="20"/>
        </w:rPr>
        <w:t>.</w:t>
      </w:r>
    </w:p>
    <w:p w14:paraId="7BA96170" w14:textId="77777777" w:rsidR="00F760CA" w:rsidRPr="00B53292" w:rsidRDefault="00F760CA" w:rsidP="00731F1E">
      <w:pPr>
        <w:spacing w:line="360" w:lineRule="auto"/>
        <w:jc w:val="both"/>
        <w:rPr>
          <w:rFonts w:cs="Arial"/>
          <w:sz w:val="20"/>
          <w:szCs w:val="20"/>
        </w:rPr>
      </w:pPr>
    </w:p>
    <w:p w14:paraId="2C0C0D89" w14:textId="77777777" w:rsidR="00F760CA" w:rsidRPr="00B53292" w:rsidRDefault="00F760CA" w:rsidP="00731F1E">
      <w:pPr>
        <w:spacing w:line="360" w:lineRule="auto"/>
        <w:ind w:firstLine="720"/>
        <w:jc w:val="both"/>
        <w:rPr>
          <w:rFonts w:cs="Arial"/>
          <w:sz w:val="20"/>
          <w:szCs w:val="20"/>
        </w:rPr>
      </w:pPr>
      <w:r w:rsidRPr="00B53292">
        <w:rPr>
          <w:rFonts w:cs="Arial"/>
          <w:sz w:val="20"/>
          <w:szCs w:val="20"/>
        </w:rPr>
        <w:t xml:space="preserve">Once the Socket implementation problem had finally been fixed, it was time to </w:t>
      </w:r>
      <w:r w:rsidR="00967BC6" w:rsidRPr="00B53292">
        <w:rPr>
          <w:rFonts w:cs="Arial"/>
          <w:sz w:val="20"/>
          <w:szCs w:val="20"/>
        </w:rPr>
        <w:t xml:space="preserve">build a file </w:t>
      </w:r>
      <w:r w:rsidRPr="00B53292">
        <w:rPr>
          <w:rFonts w:cs="Arial"/>
          <w:sz w:val="20"/>
          <w:szCs w:val="20"/>
        </w:rPr>
        <w:t>read</w:t>
      </w:r>
      <w:r w:rsidR="00967BC6" w:rsidRPr="00B53292">
        <w:rPr>
          <w:rFonts w:cs="Arial"/>
          <w:sz w:val="20"/>
          <w:szCs w:val="20"/>
        </w:rPr>
        <w:t>er that would input</w:t>
      </w:r>
      <w:r w:rsidRPr="00B53292">
        <w:rPr>
          <w:rFonts w:cs="Arial"/>
          <w:sz w:val="20"/>
          <w:szCs w:val="20"/>
        </w:rPr>
        <w:t xml:space="preserve"> the Land Registry Price Paid data into the program</w:t>
      </w:r>
      <w:r w:rsidR="00967BC6" w:rsidRPr="00B53292">
        <w:rPr>
          <w:rFonts w:cs="Arial"/>
          <w:sz w:val="20"/>
          <w:szCs w:val="20"/>
        </w:rPr>
        <w:t>’s file system</w:t>
      </w:r>
      <w:r w:rsidRPr="00B53292">
        <w:rPr>
          <w:rFonts w:cs="Arial"/>
          <w:sz w:val="20"/>
          <w:szCs w:val="20"/>
        </w:rPr>
        <w:t xml:space="preserve"> so that it could be distributed to users when their devices connected to the back end. To begin with a file reader converts each line of the Land Registry Price Paid .txt file into an Array List of tokens. The tokens that correspond to the information relevant to the app are then stored in another Array List, while those tokens that are of no use to us are discarded. The tokens that have been stored in the second Array List are then stored in the program’s database using SQL, and the process begins anew and is repeated until every transaction record in the file has been saved.</w:t>
      </w:r>
    </w:p>
    <w:p w14:paraId="65700062" w14:textId="77777777" w:rsidR="009C4CAC" w:rsidRPr="00B53292" w:rsidRDefault="009C4CAC" w:rsidP="00731F1E">
      <w:pPr>
        <w:spacing w:line="360" w:lineRule="auto"/>
        <w:jc w:val="both"/>
        <w:rPr>
          <w:rFonts w:cs="Arial"/>
          <w:sz w:val="20"/>
          <w:szCs w:val="20"/>
        </w:rPr>
      </w:pPr>
    </w:p>
    <w:p w14:paraId="14CB919C" w14:textId="77777777" w:rsidR="009C4CAC" w:rsidRPr="00B53292" w:rsidRDefault="009C4CAC" w:rsidP="00731F1E">
      <w:pPr>
        <w:spacing w:line="360" w:lineRule="auto"/>
        <w:ind w:firstLine="720"/>
        <w:jc w:val="both"/>
        <w:rPr>
          <w:rFonts w:cs="Arial"/>
          <w:sz w:val="20"/>
          <w:szCs w:val="20"/>
        </w:rPr>
      </w:pPr>
      <w:r w:rsidRPr="00B53292">
        <w:rPr>
          <w:rFonts w:cs="Arial"/>
          <w:sz w:val="20"/>
          <w:szCs w:val="20"/>
        </w:rPr>
        <w:t xml:space="preserve">Now that the data was in place thanks to the File Reader it was time to build the Data Querying method </w:t>
      </w:r>
      <w:r w:rsidR="00661C0C" w:rsidRPr="00B53292">
        <w:rPr>
          <w:rFonts w:cs="Arial"/>
          <w:sz w:val="20"/>
          <w:szCs w:val="20"/>
        </w:rPr>
        <w:t>that would allow the data to be accessed by and sent to user’s devices. When the phone connects to the server it geocodes its GPS coordinates into a UK Postcode, which it sends across the socket to the backend. The Back End then plugs the first half of that postcode into an SQL statement that selects all transaction records whose postcodes share that first half. The server then transmits those records across the socket where the Front End takes over processing that output.</w:t>
      </w:r>
    </w:p>
    <w:p w14:paraId="609DD7A0" w14:textId="77777777" w:rsidR="00F760CA" w:rsidRPr="00B53292" w:rsidRDefault="00F760CA" w:rsidP="00731F1E">
      <w:pPr>
        <w:spacing w:line="360" w:lineRule="auto"/>
        <w:jc w:val="both"/>
        <w:rPr>
          <w:rFonts w:cs="Arial"/>
          <w:sz w:val="20"/>
          <w:szCs w:val="20"/>
        </w:rPr>
      </w:pPr>
    </w:p>
    <w:p w14:paraId="2265F9AE" w14:textId="77777777" w:rsidR="00F760CA" w:rsidRPr="00B53292" w:rsidRDefault="00F760CA" w:rsidP="00731F1E">
      <w:pPr>
        <w:spacing w:line="360" w:lineRule="auto"/>
        <w:ind w:firstLine="720"/>
        <w:jc w:val="both"/>
        <w:rPr>
          <w:rFonts w:cs="Arial"/>
          <w:sz w:val="20"/>
          <w:szCs w:val="20"/>
        </w:rPr>
      </w:pPr>
      <w:r w:rsidRPr="00B53292">
        <w:rPr>
          <w:rFonts w:cs="Arial"/>
          <w:sz w:val="20"/>
          <w:szCs w:val="20"/>
        </w:rPr>
        <w:t>Originally the database was built and queried by the same program, when it was run it would do a check to see if the database was populated or not. If it was not, the program would run the read file method and populate it, otherwise it would proceed straight on to listening for connections. In order to improve efficiency, the program was split into two towards the end of development. There is now a database building program and a database querying program, so that administrators have finer control over which function they wish to invoke.</w:t>
      </w:r>
    </w:p>
    <w:p w14:paraId="3D2858E9" w14:textId="77777777" w:rsidR="00F760CA" w:rsidRPr="00B53292" w:rsidRDefault="00F760CA" w:rsidP="00731F1E">
      <w:pPr>
        <w:spacing w:line="360" w:lineRule="auto"/>
        <w:jc w:val="both"/>
        <w:rPr>
          <w:rFonts w:cs="Arial"/>
          <w:sz w:val="20"/>
          <w:szCs w:val="20"/>
        </w:rPr>
      </w:pPr>
    </w:p>
    <w:p w14:paraId="4FE7AE2C" w14:textId="77777777" w:rsidR="00855F4E" w:rsidRPr="00B53292" w:rsidRDefault="00855F4E" w:rsidP="00731F1E">
      <w:pPr>
        <w:spacing w:line="360" w:lineRule="auto"/>
        <w:jc w:val="both"/>
        <w:rPr>
          <w:rFonts w:cs="Arial"/>
          <w:sz w:val="20"/>
          <w:szCs w:val="20"/>
        </w:rPr>
      </w:pPr>
    </w:p>
    <w:p w14:paraId="0611AB6C" w14:textId="77777777" w:rsidR="00855F4E" w:rsidRPr="00B53292" w:rsidRDefault="00855F4E" w:rsidP="00731F1E">
      <w:pPr>
        <w:spacing w:line="360" w:lineRule="auto"/>
        <w:jc w:val="both"/>
        <w:rPr>
          <w:rFonts w:cs="Arial"/>
          <w:sz w:val="20"/>
          <w:szCs w:val="20"/>
        </w:rPr>
      </w:pPr>
    </w:p>
    <w:p w14:paraId="6EEA151D" w14:textId="77777777" w:rsidR="00855F4E" w:rsidRPr="00B53292" w:rsidRDefault="00855F4E" w:rsidP="00731F1E">
      <w:pPr>
        <w:spacing w:line="360" w:lineRule="auto"/>
        <w:jc w:val="both"/>
        <w:rPr>
          <w:rFonts w:cs="Arial"/>
          <w:sz w:val="20"/>
          <w:szCs w:val="20"/>
        </w:rPr>
      </w:pPr>
    </w:p>
    <w:p w14:paraId="73DF7FD0" w14:textId="424F43FE" w:rsidR="00855F4E" w:rsidRPr="00B53292" w:rsidRDefault="00855F4E" w:rsidP="00731F1E">
      <w:pPr>
        <w:spacing w:line="360" w:lineRule="auto"/>
        <w:jc w:val="both"/>
        <w:rPr>
          <w:rFonts w:cs="Arial"/>
          <w:sz w:val="20"/>
          <w:szCs w:val="20"/>
        </w:rPr>
      </w:pPr>
    </w:p>
    <w:p w14:paraId="5DA6762D" w14:textId="272A1195" w:rsidR="00855F4E" w:rsidRDefault="00855F4E" w:rsidP="00FA200F">
      <w:pPr>
        <w:spacing w:line="360" w:lineRule="auto"/>
        <w:jc w:val="center"/>
        <w:rPr>
          <w:rFonts w:cs="Arial"/>
          <w:sz w:val="20"/>
          <w:szCs w:val="20"/>
          <w:u w:val="single"/>
        </w:rPr>
      </w:pPr>
      <w:r w:rsidRPr="00B53292">
        <w:rPr>
          <w:rFonts w:cs="Arial"/>
          <w:sz w:val="20"/>
          <w:szCs w:val="20"/>
          <w:u w:val="single"/>
        </w:rPr>
        <w:lastRenderedPageBreak/>
        <w:t>Databases (Mehmet):</w:t>
      </w:r>
    </w:p>
    <w:p w14:paraId="13F13967" w14:textId="77777777" w:rsidR="00FA200F" w:rsidRPr="00FA200F" w:rsidRDefault="00FA200F" w:rsidP="00FA200F">
      <w:pPr>
        <w:spacing w:line="360" w:lineRule="auto"/>
        <w:jc w:val="center"/>
        <w:rPr>
          <w:rFonts w:cs="Arial"/>
          <w:sz w:val="20"/>
          <w:szCs w:val="20"/>
          <w:u w:val="single"/>
        </w:rPr>
      </w:pPr>
    </w:p>
    <w:p w14:paraId="56107729" w14:textId="000BF711" w:rsidR="003F3BF9" w:rsidRPr="00B53292" w:rsidRDefault="003F3BF9" w:rsidP="00731F1E">
      <w:pPr>
        <w:spacing w:line="360" w:lineRule="auto"/>
        <w:jc w:val="both"/>
        <w:rPr>
          <w:rFonts w:cs="Arial"/>
          <w:b/>
          <w:sz w:val="20"/>
          <w:szCs w:val="20"/>
        </w:rPr>
      </w:pPr>
      <w:r w:rsidRPr="00B53292">
        <w:rPr>
          <w:rFonts w:cs="Arial"/>
          <w:b/>
          <w:sz w:val="20"/>
          <w:szCs w:val="20"/>
        </w:rPr>
        <w:t>Backend Migration</w:t>
      </w:r>
    </w:p>
    <w:p w14:paraId="6611F94D" w14:textId="77777777" w:rsidR="00731F1E" w:rsidRPr="00B53292" w:rsidRDefault="00731F1E" w:rsidP="00731F1E">
      <w:pPr>
        <w:spacing w:line="360" w:lineRule="auto"/>
        <w:jc w:val="both"/>
        <w:rPr>
          <w:rFonts w:cs="Arial"/>
          <w:b/>
          <w:sz w:val="20"/>
          <w:szCs w:val="20"/>
        </w:rPr>
      </w:pPr>
    </w:p>
    <w:p w14:paraId="50B83F6D" w14:textId="672DFB44" w:rsidR="003F3BF9" w:rsidRPr="00B53292" w:rsidRDefault="00FD1B9C" w:rsidP="00731F1E">
      <w:pPr>
        <w:spacing w:line="360" w:lineRule="auto"/>
        <w:ind w:firstLine="720"/>
        <w:jc w:val="both"/>
        <w:rPr>
          <w:rFonts w:cs="Arial"/>
          <w:sz w:val="20"/>
          <w:szCs w:val="20"/>
        </w:rPr>
      </w:pPr>
      <w:r w:rsidRPr="00B53292">
        <w:rPr>
          <w:rFonts w:cs="Arial"/>
          <w:noProof/>
          <w:sz w:val="20"/>
          <w:szCs w:val="20"/>
          <w:lang w:eastAsia="en-GB"/>
        </w:rPr>
        <mc:AlternateContent>
          <mc:Choice Requires="wps">
            <w:drawing>
              <wp:anchor distT="0" distB="0" distL="114300" distR="114300" simplePos="0" relativeHeight="251714560" behindDoc="0" locked="0" layoutInCell="1" allowOverlap="1" wp14:anchorId="72AE7145" wp14:editId="06AAFA2E">
                <wp:simplePos x="0" y="0"/>
                <wp:positionH relativeFrom="column">
                  <wp:posOffset>2731770</wp:posOffset>
                </wp:positionH>
                <wp:positionV relativeFrom="paragraph">
                  <wp:posOffset>1459230</wp:posOffset>
                </wp:positionV>
                <wp:extent cx="977900" cy="231140"/>
                <wp:effectExtent l="0" t="25400" r="63500" b="48260"/>
                <wp:wrapThrough wrapText="bothSides">
                  <wp:wrapPolygon edited="0">
                    <wp:start x="17392" y="-2374"/>
                    <wp:lineTo x="0" y="0"/>
                    <wp:lineTo x="0" y="16615"/>
                    <wp:lineTo x="17392" y="23736"/>
                    <wp:lineTo x="21319" y="23736"/>
                    <wp:lineTo x="22442" y="11868"/>
                    <wp:lineTo x="22442" y="4747"/>
                    <wp:lineTo x="21319" y="-2374"/>
                    <wp:lineTo x="17392" y="-2374"/>
                  </wp:wrapPolygon>
                </wp:wrapThrough>
                <wp:docPr id="37" name="Right Arrow 37"/>
                <wp:cNvGraphicFramePr/>
                <a:graphic xmlns:a="http://schemas.openxmlformats.org/drawingml/2006/main">
                  <a:graphicData uri="http://schemas.microsoft.com/office/word/2010/wordprocessingShape">
                    <wps:wsp>
                      <wps:cNvSpPr/>
                      <wps:spPr>
                        <a:xfrm>
                          <a:off x="0" y="0"/>
                          <a:ext cx="977900" cy="23114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D6B87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26" type="#_x0000_t13" style="position:absolute;margin-left:215.1pt;margin-top:114.9pt;width:77pt;height:18.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" adj="19047" fillcolor="#c0504d [3205]" strokecolor="#622423 [1605]" strokeweight="2pt">
                <w10:wrap type="through"/>
              </v:shape>
            </w:pict>
          </mc:Fallback>
        </mc:AlternateContent>
      </w:r>
      <w:r w:rsidRPr="00B53292">
        <w:rPr>
          <w:rFonts w:cs="Arial"/>
          <w:noProof/>
          <w:sz w:val="20"/>
          <w:szCs w:val="20"/>
          <w:lang w:eastAsia="en-GB"/>
        </w:rPr>
        <mc:AlternateContent>
          <mc:Choice Requires="wps">
            <w:drawing>
              <wp:anchor distT="0" distB="0" distL="114300" distR="114300" simplePos="0" relativeHeight="251715584" behindDoc="0" locked="0" layoutInCell="1" allowOverlap="1" wp14:anchorId="59E6C576" wp14:editId="112D01CE">
                <wp:simplePos x="0" y="0"/>
                <wp:positionH relativeFrom="column">
                  <wp:posOffset>2743200</wp:posOffset>
                </wp:positionH>
                <wp:positionV relativeFrom="paragraph">
                  <wp:posOffset>1687830</wp:posOffset>
                </wp:positionV>
                <wp:extent cx="977900" cy="231140"/>
                <wp:effectExtent l="25400" t="25400" r="38100" b="48260"/>
                <wp:wrapThrough wrapText="bothSides">
                  <wp:wrapPolygon edited="0">
                    <wp:start x="561" y="-2374"/>
                    <wp:lineTo x="-561" y="0"/>
                    <wp:lineTo x="-561" y="14242"/>
                    <wp:lineTo x="561" y="23736"/>
                    <wp:lineTo x="3927" y="23736"/>
                    <wp:lineTo x="21881" y="16615"/>
                    <wp:lineTo x="21881" y="0"/>
                    <wp:lineTo x="4488" y="-2374"/>
                    <wp:lineTo x="561" y="-2374"/>
                  </wp:wrapPolygon>
                </wp:wrapThrough>
                <wp:docPr id="36" name="Left Arrow 36"/>
                <wp:cNvGraphicFramePr/>
                <a:graphic xmlns:a="http://schemas.openxmlformats.org/drawingml/2006/main">
                  <a:graphicData uri="http://schemas.microsoft.com/office/word/2010/wordprocessingShape">
                    <wps:wsp>
                      <wps:cNvSpPr/>
                      <wps:spPr>
                        <a:xfrm>
                          <a:off x="0" y="0"/>
                          <a:ext cx="977900" cy="2311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B379A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6" o:spid="_x0000_s1026" type="#_x0000_t66" style="position:absolute;margin-left:3in;margin-top:132.9pt;width:77pt;height:18.2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" adj="2553" fillcolor="#4f81bd [3204]" strokecolor="#243f60 [1604]" strokeweight="2pt">
                <w10:wrap type="through"/>
              </v:shape>
            </w:pict>
          </mc:Fallback>
        </mc:AlternateContent>
      </w:r>
      <w:r w:rsidRPr="00B53292">
        <w:rPr>
          <w:rFonts w:cs="Arial"/>
          <w:noProof/>
          <w:sz w:val="20"/>
          <w:szCs w:val="20"/>
          <w:lang w:eastAsia="en-GB"/>
        </w:rPr>
        <mc:AlternateContent>
          <mc:Choice Requires="wps">
            <w:drawing>
              <wp:anchor distT="0" distB="0" distL="114300" distR="114300" simplePos="0" relativeHeight="251719680" behindDoc="0" locked="0" layoutInCell="1" allowOverlap="1" wp14:anchorId="52D1DBB9" wp14:editId="1418A98B">
                <wp:simplePos x="0" y="0"/>
                <wp:positionH relativeFrom="column">
                  <wp:posOffset>2165985</wp:posOffset>
                </wp:positionH>
                <wp:positionV relativeFrom="paragraph">
                  <wp:posOffset>2026920</wp:posOffset>
                </wp:positionV>
                <wp:extent cx="914400" cy="914400"/>
                <wp:effectExtent l="50800" t="50800" r="76200" b="76200"/>
                <wp:wrapNone/>
                <wp:docPr id="35" name="Straight Arrow Connector 3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6CEC2" id="Straight Arrow Connector 35" o:spid="_x0000_s1026" type="#_x0000_t32" style="position:absolute;margin-left:170.55pt;margin-top:159.6pt;width:1in;height:1in;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" strokecolor="#4579b8 [3044]">
                <v:stroke startarrow="block" endarrow="block"/>
              </v:shape>
            </w:pict>
          </mc:Fallback>
        </mc:AlternateContent>
      </w:r>
      <w:r w:rsidRPr="00B53292">
        <w:rPr>
          <w:rFonts w:cs="Arial"/>
          <w:noProof/>
          <w:sz w:val="20"/>
          <w:szCs w:val="20"/>
          <w:lang w:eastAsia="en-GB"/>
        </w:rPr>
        <mc:AlternateContent>
          <mc:Choice Requires="wps">
            <w:drawing>
              <wp:anchor distT="0" distB="0" distL="114300" distR="114300" simplePos="0" relativeHeight="251711488" behindDoc="0" locked="0" layoutInCell="1" allowOverlap="1" wp14:anchorId="1A81DB56" wp14:editId="48558694">
                <wp:simplePos x="0" y="0"/>
                <wp:positionH relativeFrom="column">
                  <wp:posOffset>1480185</wp:posOffset>
                </wp:positionH>
                <wp:positionV relativeFrom="paragraph">
                  <wp:posOffset>1107440</wp:posOffset>
                </wp:positionV>
                <wp:extent cx="914400" cy="914400"/>
                <wp:effectExtent l="0" t="0" r="25400" b="25400"/>
                <wp:wrapThrough wrapText="bothSides">
                  <wp:wrapPolygon edited="0">
                    <wp:start x="600" y="0"/>
                    <wp:lineTo x="0" y="1800"/>
                    <wp:lineTo x="0" y="20400"/>
                    <wp:lineTo x="600" y="21600"/>
                    <wp:lineTo x="21000" y="21600"/>
                    <wp:lineTo x="21600" y="20400"/>
                    <wp:lineTo x="21600" y="1800"/>
                    <wp:lineTo x="21000" y="0"/>
                    <wp:lineTo x="600" y="0"/>
                  </wp:wrapPolygon>
                </wp:wrapThrough>
                <wp:docPr id="34" name="Rounded Rectangle 34" descr="Heroku for Postgres" title="Heroku"/>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6539DEE9" id="Rounded Rectangle 34" o:spid="_x0000_s1026" alt="Title: Heroku - Description: Heroku for Postgres" style="position:absolute;margin-left:116.55pt;margin-top:87.2pt;width:1in;height:1in;z-index:25171148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" fillcolor="#0070c0" strokecolor="#243f60 [1604]" strokeweight="2pt">
                <w10:wrap type="through"/>
              </v:roundrect>
            </w:pict>
          </mc:Fallback>
        </mc:AlternateContent>
      </w:r>
      <w:r w:rsidRPr="00B53292">
        <w:rPr>
          <w:rFonts w:cs="Arial"/>
          <w:noProof/>
          <w:sz w:val="20"/>
          <w:szCs w:val="20"/>
          <w:lang w:eastAsia="en-GB"/>
        </w:rPr>
        <mc:AlternateContent>
          <mc:Choice Requires="wps">
            <w:drawing>
              <wp:anchor distT="0" distB="0" distL="114300" distR="114300" simplePos="0" relativeHeight="251712512" behindDoc="0" locked="0" layoutInCell="1" allowOverlap="1" wp14:anchorId="24E2903C" wp14:editId="08448957">
                <wp:simplePos x="0" y="0"/>
                <wp:positionH relativeFrom="column">
                  <wp:posOffset>4109085</wp:posOffset>
                </wp:positionH>
                <wp:positionV relativeFrom="paragraph">
                  <wp:posOffset>1108710</wp:posOffset>
                </wp:positionV>
                <wp:extent cx="914400" cy="914400"/>
                <wp:effectExtent l="0" t="0" r="25400" b="25400"/>
                <wp:wrapThrough wrapText="bothSides">
                  <wp:wrapPolygon edited="0">
                    <wp:start x="600" y="0"/>
                    <wp:lineTo x="0" y="1800"/>
                    <wp:lineTo x="0" y="20400"/>
                    <wp:lineTo x="600" y="21600"/>
                    <wp:lineTo x="21000" y="21600"/>
                    <wp:lineTo x="21600" y="20400"/>
                    <wp:lineTo x="21600" y="1800"/>
                    <wp:lineTo x="21000" y="0"/>
                    <wp:lineTo x="600" y="0"/>
                  </wp:wrapPolygon>
                </wp:wrapThrough>
                <wp:docPr id="32" name="Rounded Rectangle 32"/>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77F395" id="Rounded Rectangle 32" o:spid="_x0000_s1026" style="position:absolute;margin-left:323.55pt;margin-top:87.3pt;width:1in;height:1in;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" fillcolor="#4f81bd [3204]" strokecolor="#243f60 [1604]" strokeweight="2pt">
                <w10:wrap type="through"/>
              </v:roundrect>
            </w:pict>
          </mc:Fallback>
        </mc:AlternateContent>
      </w:r>
      <w:r w:rsidRPr="00B53292">
        <w:rPr>
          <w:rFonts w:cs="Arial"/>
          <w:noProof/>
          <w:sz w:val="20"/>
          <w:szCs w:val="20"/>
          <w:lang w:eastAsia="en-GB"/>
        </w:rPr>
        <mc:AlternateContent>
          <mc:Choice Requires="wps">
            <w:drawing>
              <wp:anchor distT="0" distB="0" distL="114300" distR="114300" simplePos="0" relativeHeight="251716608" behindDoc="0" locked="0" layoutInCell="1" allowOverlap="1" wp14:anchorId="56BC11B8" wp14:editId="74C6C370">
                <wp:simplePos x="0" y="0"/>
                <wp:positionH relativeFrom="column">
                  <wp:posOffset>1527175</wp:posOffset>
                </wp:positionH>
                <wp:positionV relativeFrom="paragraph">
                  <wp:posOffset>1383665</wp:posOffset>
                </wp:positionV>
                <wp:extent cx="908685" cy="3429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90868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9422B8" w14:textId="77777777" w:rsidR="003F3BF9" w:rsidRPr="00352015" w:rsidRDefault="003F3BF9" w:rsidP="003F3BF9">
                            <w:pPr>
                              <w:rPr>
                                <w:color w:val="FFFFFF" w:themeColor="background1"/>
                              </w:rPr>
                            </w:pPr>
                            <w:r w:rsidRPr="00352015">
                              <w:rPr>
                                <w:color w:val="FFFFFF" w:themeColor="background1"/>
                              </w:rPr>
                              <w:t>Appengine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11B8" id="Text Box 33" o:spid="_x0000_s1063" type="#_x0000_t202" style="position:absolute;left:0;text-align:left;margin-left:120.25pt;margin-top:108.95pt;width:71.55pt;height:2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" filled="f" stroked="f">
                <v:textbox>
                  <w:txbxContent>
                    <w:p w14:paraId="7C9422B8" w14:textId="77777777" w:rsidR="003F3BF9" w:rsidRPr="00352015" w:rsidRDefault="003F3BF9" w:rsidP="003F3BF9">
                      <w:pPr>
                        <w:rPr>
                          <w:color w:val="FFFFFF" w:themeColor="background1"/>
                        </w:rPr>
                      </w:pPr>
                      <w:r w:rsidRPr="00352015">
                        <w:rPr>
                          <w:color w:val="FFFFFF" w:themeColor="background1"/>
                        </w:rPr>
                        <w:t>Appengine</w:t>
                      </w:r>
                    </w:p>
                  </w:txbxContent>
                </v:textbox>
                <w10:wrap type="square"/>
              </v:shape>
            </w:pict>
          </mc:Fallback>
        </mc:AlternateContent>
      </w:r>
      <w:r w:rsidRPr="00B53292">
        <w:rPr>
          <w:rFonts w:cs="Arial"/>
          <w:noProof/>
          <w:sz w:val="20"/>
          <w:szCs w:val="20"/>
          <w:lang w:eastAsia="en-GB"/>
        </w:rPr>
        <mc:AlternateContent>
          <mc:Choice Requires="wps">
            <w:drawing>
              <wp:anchor distT="0" distB="0" distL="114300" distR="114300" simplePos="0" relativeHeight="251717632" behindDoc="0" locked="0" layoutInCell="1" allowOverlap="1" wp14:anchorId="1090DAD2" wp14:editId="3C7BCF26">
                <wp:simplePos x="0" y="0"/>
                <wp:positionH relativeFrom="column">
                  <wp:posOffset>4271010</wp:posOffset>
                </wp:positionH>
                <wp:positionV relativeFrom="paragraph">
                  <wp:posOffset>1388745</wp:posOffset>
                </wp:positionV>
                <wp:extent cx="908685"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90868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3C2AD7" w14:textId="77777777" w:rsidR="003F3BF9" w:rsidRPr="00352015" w:rsidRDefault="003F3BF9" w:rsidP="003F3BF9">
                            <w:pPr>
                              <w:rPr>
                                <w:color w:val="FFFFFF" w:themeColor="background1"/>
                              </w:rPr>
                            </w:pPr>
                            <w:r w:rsidRPr="00352015">
                              <w:rPr>
                                <w:color w:val="FFFFFF" w:themeColor="background1"/>
                              </w:rPr>
                              <w:t>Heroku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0DAD2" id="Text Box 18" o:spid="_x0000_s1064" type="#_x0000_t202" style="position:absolute;left:0;text-align:left;margin-left:336.3pt;margin-top:109.35pt;width:71.55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" filled="f" stroked="f">
                <v:textbox>
                  <w:txbxContent>
                    <w:p w14:paraId="673C2AD7" w14:textId="77777777" w:rsidR="003F3BF9" w:rsidRPr="00352015" w:rsidRDefault="003F3BF9" w:rsidP="003F3BF9">
                      <w:pPr>
                        <w:rPr>
                          <w:color w:val="FFFFFF" w:themeColor="background1"/>
                        </w:rPr>
                      </w:pPr>
                      <w:r w:rsidRPr="00352015">
                        <w:rPr>
                          <w:color w:val="FFFFFF" w:themeColor="background1"/>
                        </w:rPr>
                        <w:t>Heroku</w:t>
                      </w:r>
                    </w:p>
                  </w:txbxContent>
                </v:textbox>
                <w10:wrap type="square"/>
              </v:shape>
            </w:pict>
          </mc:Fallback>
        </mc:AlternateContent>
      </w:r>
      <w:r w:rsidRPr="00B53292">
        <w:rPr>
          <w:rFonts w:cs="Arial"/>
          <w:noProof/>
          <w:sz w:val="20"/>
          <w:szCs w:val="20"/>
          <w:lang w:eastAsia="en-GB"/>
        </w:rPr>
        <mc:AlternateContent>
          <mc:Choice Requires="wps">
            <w:drawing>
              <wp:anchor distT="0" distB="0" distL="114300" distR="114300" simplePos="0" relativeHeight="251713536" behindDoc="0" locked="0" layoutInCell="1" allowOverlap="1" wp14:anchorId="0BF0E77A" wp14:editId="7D68E73B">
                <wp:simplePos x="0" y="0"/>
                <wp:positionH relativeFrom="column">
                  <wp:posOffset>2832735</wp:posOffset>
                </wp:positionH>
                <wp:positionV relativeFrom="paragraph">
                  <wp:posOffset>2947670</wp:posOffset>
                </wp:positionV>
                <wp:extent cx="914400" cy="914400"/>
                <wp:effectExtent l="0" t="0" r="25400" b="25400"/>
                <wp:wrapThrough wrapText="bothSides">
                  <wp:wrapPolygon edited="0">
                    <wp:start x="600" y="0"/>
                    <wp:lineTo x="0" y="1800"/>
                    <wp:lineTo x="0" y="20400"/>
                    <wp:lineTo x="600" y="21600"/>
                    <wp:lineTo x="21000" y="21600"/>
                    <wp:lineTo x="21600" y="20400"/>
                    <wp:lineTo x="21600" y="1800"/>
                    <wp:lineTo x="21000" y="0"/>
                    <wp:lineTo x="600" y="0"/>
                  </wp:wrapPolygon>
                </wp:wrapThrough>
                <wp:docPr id="38" name="Rounded Rectangle 38"/>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6C3BE1" id="Rounded Rectangle 38" o:spid="_x0000_s1026" style="position:absolute;margin-left:223.05pt;margin-top:232.1pt;width:1in;height:1in;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" fillcolor="#4f81bd [3204]" strokecolor="#243f60 [1604]" strokeweight="2pt">
                <w10:wrap type="through"/>
              </v:roundrect>
            </w:pict>
          </mc:Fallback>
        </mc:AlternateContent>
      </w:r>
      <w:r w:rsidRPr="00B53292">
        <w:rPr>
          <w:rFonts w:cs="Arial"/>
          <w:noProof/>
          <w:sz w:val="20"/>
          <w:szCs w:val="20"/>
          <w:lang w:eastAsia="en-GB"/>
        </w:rPr>
        <mc:AlternateContent>
          <mc:Choice Requires="wps">
            <w:drawing>
              <wp:anchor distT="0" distB="0" distL="114300" distR="114300" simplePos="0" relativeHeight="251718656" behindDoc="0" locked="0" layoutInCell="1" allowOverlap="1" wp14:anchorId="21D2181F" wp14:editId="07A5C450">
                <wp:simplePos x="0" y="0"/>
                <wp:positionH relativeFrom="column">
                  <wp:posOffset>2960370</wp:posOffset>
                </wp:positionH>
                <wp:positionV relativeFrom="paragraph">
                  <wp:posOffset>3218180</wp:posOffset>
                </wp:positionV>
                <wp:extent cx="908685" cy="3429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90868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2C97F5" w14:textId="77777777" w:rsidR="003F3BF9" w:rsidRPr="00352015" w:rsidRDefault="003F3BF9" w:rsidP="003F3BF9">
                            <w:pPr>
                              <w:rPr>
                                <w:color w:val="FFFFFF" w:themeColor="background1"/>
                              </w:rPr>
                            </w:pPr>
                            <w:r w:rsidRPr="00352015">
                              <w:rPr>
                                <w:color w:val="FFFFFF" w:themeColor="background1"/>
                              </w:rPr>
                              <w:t>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2181F" id="Text Box 39" o:spid="_x0000_s1065" type="#_x0000_t202" style="position:absolute;left:0;text-align:left;margin-left:233.1pt;margin-top:253.4pt;width:71.55pt;height: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" filled="f" stroked="f">
                <v:textbox>
                  <w:txbxContent>
                    <w:p w14:paraId="072C97F5" w14:textId="77777777" w:rsidR="003F3BF9" w:rsidRPr="00352015" w:rsidRDefault="003F3BF9" w:rsidP="003F3BF9">
                      <w:pPr>
                        <w:rPr>
                          <w:color w:val="FFFFFF" w:themeColor="background1"/>
                        </w:rPr>
                      </w:pPr>
                      <w:r w:rsidRPr="00352015">
                        <w:rPr>
                          <w:color w:val="FFFFFF" w:themeColor="background1"/>
                        </w:rPr>
                        <w:t>Android</w:t>
                      </w:r>
                    </w:p>
                  </w:txbxContent>
                </v:textbox>
                <w10:wrap type="square"/>
              </v:shape>
            </w:pict>
          </mc:Fallback>
        </mc:AlternateContent>
      </w:r>
      <w:r w:rsidR="003F3BF9" w:rsidRPr="00B53292">
        <w:rPr>
          <w:rFonts w:cs="Arial"/>
          <w:sz w:val="20"/>
          <w:szCs w:val="20"/>
        </w:rPr>
        <w:t>We used a compute engine on Google Appengine to run our backend Java project, Postgres on the Heroku to manage our database on the cloud. We can show this graph to make it more clear:</w:t>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r w:rsidR="003F3BF9" w:rsidRPr="00B53292">
        <w:rPr>
          <w:rFonts w:cs="Arial"/>
          <w:sz w:val="20"/>
          <w:szCs w:val="20"/>
        </w:rPr>
        <w:tab/>
      </w:r>
    </w:p>
    <w:p w14:paraId="47662924" w14:textId="130EA562" w:rsidR="003F3BF9" w:rsidRPr="00B53292" w:rsidRDefault="003F3BF9" w:rsidP="00731F1E">
      <w:pPr>
        <w:spacing w:line="360" w:lineRule="auto"/>
        <w:jc w:val="both"/>
        <w:rPr>
          <w:rFonts w:cs="Arial"/>
          <w:sz w:val="20"/>
          <w:szCs w:val="20"/>
        </w:rPr>
      </w:pPr>
    </w:p>
    <w:p w14:paraId="35451D2D" w14:textId="3485174C" w:rsidR="003F3BF9" w:rsidRPr="00B53292" w:rsidRDefault="003F3BF9" w:rsidP="00731F1E">
      <w:pPr>
        <w:spacing w:line="360" w:lineRule="auto"/>
        <w:jc w:val="both"/>
        <w:rPr>
          <w:rFonts w:cs="Arial"/>
          <w:sz w:val="20"/>
          <w:szCs w:val="20"/>
        </w:rPr>
      </w:pPr>
    </w:p>
    <w:p w14:paraId="377D0BAF" w14:textId="76EA80AA" w:rsidR="003F3BF9" w:rsidRPr="00B53292" w:rsidRDefault="003F3BF9" w:rsidP="00731F1E">
      <w:pPr>
        <w:spacing w:line="360" w:lineRule="auto"/>
        <w:jc w:val="both"/>
        <w:rPr>
          <w:rFonts w:cs="Arial"/>
          <w:sz w:val="20"/>
          <w:szCs w:val="20"/>
        </w:rPr>
      </w:pPr>
    </w:p>
    <w:p w14:paraId="5336053A" w14:textId="4D11C7C6" w:rsidR="003F3BF9" w:rsidRPr="00B53292" w:rsidRDefault="003F3BF9" w:rsidP="00731F1E">
      <w:pPr>
        <w:spacing w:line="360" w:lineRule="auto"/>
        <w:jc w:val="both"/>
        <w:rPr>
          <w:rFonts w:cs="Arial"/>
          <w:sz w:val="20"/>
          <w:szCs w:val="20"/>
        </w:rPr>
      </w:pPr>
    </w:p>
    <w:p w14:paraId="5A7354F1" w14:textId="77777777" w:rsidR="003F3BF9" w:rsidRPr="00B53292" w:rsidRDefault="003F3BF9" w:rsidP="00731F1E">
      <w:pPr>
        <w:spacing w:line="360" w:lineRule="auto"/>
        <w:jc w:val="both"/>
        <w:rPr>
          <w:rFonts w:cs="Arial"/>
          <w:sz w:val="20"/>
          <w:szCs w:val="20"/>
        </w:rPr>
      </w:pPr>
    </w:p>
    <w:p w14:paraId="158E7759" w14:textId="77777777" w:rsidR="003F3BF9" w:rsidRPr="00B53292" w:rsidRDefault="003F3BF9" w:rsidP="00731F1E">
      <w:pPr>
        <w:spacing w:line="360" w:lineRule="auto"/>
        <w:jc w:val="both"/>
        <w:rPr>
          <w:rFonts w:cs="Arial"/>
          <w:sz w:val="20"/>
          <w:szCs w:val="20"/>
        </w:rPr>
      </w:pPr>
    </w:p>
    <w:p w14:paraId="158543FD" w14:textId="77777777" w:rsidR="003F3BF9" w:rsidRPr="00B53292" w:rsidRDefault="003F3BF9" w:rsidP="00731F1E">
      <w:pPr>
        <w:spacing w:line="360" w:lineRule="auto"/>
        <w:jc w:val="both"/>
        <w:rPr>
          <w:rFonts w:cs="Arial"/>
          <w:sz w:val="20"/>
          <w:szCs w:val="20"/>
        </w:rPr>
      </w:pPr>
    </w:p>
    <w:p w14:paraId="348DEC4B" w14:textId="77777777" w:rsidR="003F3BF9" w:rsidRPr="00B53292" w:rsidRDefault="003F3BF9" w:rsidP="00731F1E">
      <w:pPr>
        <w:spacing w:line="360" w:lineRule="auto"/>
        <w:jc w:val="both"/>
        <w:rPr>
          <w:rFonts w:cs="Arial"/>
          <w:sz w:val="20"/>
          <w:szCs w:val="20"/>
        </w:rPr>
      </w:pPr>
    </w:p>
    <w:p w14:paraId="43AED99B" w14:textId="77777777" w:rsidR="003F3BF9" w:rsidRPr="00B53292" w:rsidRDefault="003F3BF9" w:rsidP="00731F1E">
      <w:pPr>
        <w:spacing w:line="360" w:lineRule="auto"/>
        <w:jc w:val="both"/>
        <w:rPr>
          <w:rFonts w:cs="Arial"/>
          <w:sz w:val="20"/>
          <w:szCs w:val="20"/>
        </w:rPr>
      </w:pPr>
    </w:p>
    <w:p w14:paraId="25DED96A" w14:textId="77777777" w:rsidR="003F3BF9" w:rsidRPr="00B53292" w:rsidRDefault="003F3BF9" w:rsidP="00731F1E">
      <w:pPr>
        <w:spacing w:line="360" w:lineRule="auto"/>
        <w:jc w:val="both"/>
        <w:rPr>
          <w:rFonts w:cs="Arial"/>
          <w:sz w:val="20"/>
          <w:szCs w:val="20"/>
        </w:rPr>
      </w:pPr>
    </w:p>
    <w:p w14:paraId="714783A2" w14:textId="77777777" w:rsidR="003F3BF9" w:rsidRPr="00B53292" w:rsidRDefault="003F3BF9" w:rsidP="00731F1E">
      <w:pPr>
        <w:spacing w:line="360" w:lineRule="auto"/>
        <w:jc w:val="both"/>
        <w:rPr>
          <w:rFonts w:cs="Arial"/>
          <w:sz w:val="20"/>
          <w:szCs w:val="20"/>
        </w:rPr>
      </w:pPr>
    </w:p>
    <w:p w14:paraId="5F91CCAB" w14:textId="77777777" w:rsidR="003F3BF9" w:rsidRPr="00B53292" w:rsidRDefault="003F3BF9" w:rsidP="00731F1E">
      <w:pPr>
        <w:spacing w:line="360" w:lineRule="auto"/>
        <w:jc w:val="both"/>
        <w:rPr>
          <w:rFonts w:cs="Arial"/>
          <w:sz w:val="20"/>
          <w:szCs w:val="20"/>
        </w:rPr>
      </w:pPr>
    </w:p>
    <w:p w14:paraId="12F1251B" w14:textId="176EFC03" w:rsidR="003F3BF9" w:rsidRPr="00B53292" w:rsidRDefault="003F3BF9" w:rsidP="00A7773B">
      <w:pPr>
        <w:spacing w:line="360" w:lineRule="auto"/>
        <w:ind w:firstLine="720"/>
        <w:jc w:val="both"/>
        <w:rPr>
          <w:rFonts w:cs="Arial"/>
          <w:sz w:val="20"/>
          <w:szCs w:val="20"/>
        </w:rPr>
      </w:pPr>
      <w:r w:rsidRPr="00B53292">
        <w:rPr>
          <w:rFonts w:cs="Arial"/>
          <w:sz w:val="20"/>
          <w:szCs w:val="20"/>
        </w:rPr>
        <w:t>Firstly we created a database on the Heroku. We chose Heroku because it is free and has enough speed for our application. And then we created a virtual machine on amazon but it was very slow because of low RAM and that’s why we moved our virtual machine to the Appengine. We provided connection between backend and database with using JDBC. Android side is connecting to the Appengine with TCP with using 23456 port.</w:t>
      </w:r>
    </w:p>
    <w:p w14:paraId="48293CDF" w14:textId="77777777" w:rsidR="003F3BF9" w:rsidRPr="00B53292" w:rsidRDefault="003F3BF9" w:rsidP="00731F1E">
      <w:pPr>
        <w:spacing w:line="360" w:lineRule="auto"/>
        <w:jc w:val="both"/>
        <w:rPr>
          <w:rFonts w:cs="Arial"/>
          <w:sz w:val="20"/>
          <w:szCs w:val="20"/>
        </w:rPr>
      </w:pPr>
    </w:p>
    <w:p w14:paraId="71111C76" w14:textId="77777777" w:rsidR="003F3BF9" w:rsidRPr="00B53292" w:rsidRDefault="003F3BF9" w:rsidP="00731F1E">
      <w:pPr>
        <w:spacing w:line="360" w:lineRule="auto"/>
        <w:ind w:firstLine="720"/>
        <w:jc w:val="both"/>
        <w:rPr>
          <w:rFonts w:cs="Arial"/>
          <w:sz w:val="20"/>
          <w:szCs w:val="20"/>
        </w:rPr>
      </w:pPr>
      <w:r w:rsidRPr="00B53292">
        <w:rPr>
          <w:rFonts w:cs="Arial"/>
          <w:sz w:val="20"/>
          <w:szCs w:val="20"/>
        </w:rPr>
        <w:t>The application finds location in android side with Geocoder and we get Longitude and Latitude by using this method. And then we convert these information to get postcode in android side. Then we send these data to backend and backend send the related postcode to database. Database returns to backend an arraylist which contains id, address, price, postcode and date. Then the backend send this data to android side to display it.</w:t>
      </w:r>
    </w:p>
    <w:p w14:paraId="387DD8D3" w14:textId="77777777" w:rsidR="003F3BF9" w:rsidRPr="00B53292" w:rsidRDefault="003F3BF9" w:rsidP="00731F1E">
      <w:pPr>
        <w:spacing w:line="360" w:lineRule="auto"/>
        <w:jc w:val="both"/>
        <w:rPr>
          <w:rFonts w:cs="Arial"/>
          <w:sz w:val="20"/>
          <w:szCs w:val="20"/>
        </w:rPr>
      </w:pPr>
    </w:p>
    <w:p w14:paraId="4EF3D72A" w14:textId="77777777" w:rsidR="003F3BF9" w:rsidRPr="00B53292" w:rsidRDefault="003F3BF9" w:rsidP="00731F1E">
      <w:pPr>
        <w:spacing w:line="360" w:lineRule="auto"/>
        <w:ind w:firstLine="720"/>
        <w:jc w:val="both"/>
        <w:rPr>
          <w:rFonts w:cs="Arial"/>
          <w:sz w:val="20"/>
          <w:szCs w:val="20"/>
        </w:rPr>
      </w:pPr>
      <w:r w:rsidRPr="00B53292">
        <w:rPr>
          <w:rFonts w:cs="Arial"/>
          <w:sz w:val="20"/>
          <w:szCs w:val="20"/>
        </w:rPr>
        <w:t>While we were implementing this project, at beginning part of the implementation I claimed that using database and http request would be better for next implementations. So, Dan and Grant continued implementing with file systems at first and I tried to rewrite all the backend by using new technologies. But due to lack of experience on this new technologies I couldn’t manage this clearly. In this part of the project I realized that java implementation and android implementation are different even though they seem very similar.</w:t>
      </w:r>
    </w:p>
    <w:p w14:paraId="7B924F27" w14:textId="77777777" w:rsidR="003F3BF9" w:rsidRPr="00B53292" w:rsidRDefault="003F3BF9" w:rsidP="00731F1E">
      <w:pPr>
        <w:spacing w:line="360" w:lineRule="auto"/>
        <w:jc w:val="both"/>
        <w:rPr>
          <w:rFonts w:cs="Arial"/>
          <w:sz w:val="20"/>
          <w:szCs w:val="20"/>
        </w:rPr>
      </w:pPr>
    </w:p>
    <w:p w14:paraId="36F396C3" w14:textId="5F9E0CE7" w:rsidR="003F3BF9" w:rsidRPr="00B53292" w:rsidRDefault="003F3BF9" w:rsidP="00731F1E">
      <w:pPr>
        <w:spacing w:line="360" w:lineRule="auto"/>
        <w:ind w:firstLine="720"/>
        <w:jc w:val="both"/>
        <w:rPr>
          <w:rFonts w:cs="Arial"/>
          <w:sz w:val="20"/>
          <w:szCs w:val="20"/>
        </w:rPr>
      </w:pPr>
      <w:r w:rsidRPr="00B53292">
        <w:rPr>
          <w:rFonts w:cs="Arial"/>
          <w:sz w:val="20"/>
          <w:szCs w:val="20"/>
        </w:rPr>
        <w:t xml:space="preserve">The most important issue during the project development was network communication. We couldn’t communicate frontend and backend for a long time. But after moving the project appengine we didn’t face this problem again due to our previous </w:t>
      </w:r>
      <w:r w:rsidR="00855880" w:rsidRPr="00B53292">
        <w:rPr>
          <w:rFonts w:cs="Arial"/>
          <w:sz w:val="20"/>
          <w:szCs w:val="20"/>
        </w:rPr>
        <w:t>experience</w:t>
      </w:r>
      <w:r w:rsidRPr="00B53292">
        <w:rPr>
          <w:rFonts w:cs="Arial"/>
          <w:sz w:val="20"/>
          <w:szCs w:val="20"/>
        </w:rPr>
        <w:t>.</w:t>
      </w:r>
    </w:p>
    <w:p w14:paraId="39EB799A" w14:textId="77777777" w:rsidR="003F3BF9" w:rsidRPr="00B53292" w:rsidRDefault="003F3BF9" w:rsidP="005D7659">
      <w:pPr>
        <w:spacing w:line="360" w:lineRule="auto"/>
        <w:ind w:firstLine="720"/>
        <w:jc w:val="both"/>
        <w:rPr>
          <w:rFonts w:cs="Arial"/>
          <w:sz w:val="20"/>
          <w:szCs w:val="20"/>
        </w:rPr>
      </w:pPr>
      <w:r w:rsidRPr="00B53292">
        <w:rPr>
          <w:rFonts w:cs="Arial"/>
          <w:sz w:val="20"/>
          <w:szCs w:val="20"/>
        </w:rPr>
        <w:lastRenderedPageBreak/>
        <w:t>We used PgAdmin4 to connect and design our database on Heroku due to its simple interface and strong structure. But in the next steps in the project, Dan and Grant used Derby database for a while, because of performance issue we decided to move the database Postgres again.</w:t>
      </w:r>
    </w:p>
    <w:p w14:paraId="19A4DCB8" w14:textId="77777777" w:rsidR="003F3BF9" w:rsidRPr="00B53292" w:rsidRDefault="003F3BF9" w:rsidP="00731F1E">
      <w:pPr>
        <w:spacing w:line="360" w:lineRule="auto"/>
        <w:jc w:val="both"/>
        <w:rPr>
          <w:rFonts w:cs="Arial"/>
          <w:sz w:val="20"/>
          <w:szCs w:val="20"/>
        </w:rPr>
      </w:pPr>
    </w:p>
    <w:p w14:paraId="64B4352A" w14:textId="77777777" w:rsidR="003F3BF9" w:rsidRPr="00B53292" w:rsidRDefault="003F3BF9" w:rsidP="00731F1E">
      <w:pPr>
        <w:spacing w:line="360" w:lineRule="auto"/>
        <w:ind w:firstLine="720"/>
        <w:jc w:val="both"/>
        <w:rPr>
          <w:rFonts w:cs="Arial"/>
          <w:sz w:val="20"/>
          <w:szCs w:val="20"/>
        </w:rPr>
      </w:pPr>
      <w:r w:rsidRPr="00B53292">
        <w:rPr>
          <w:rFonts w:cs="Arial"/>
          <w:sz w:val="20"/>
          <w:szCs w:val="20"/>
        </w:rPr>
        <w:t>I think that my most important benefit in our project is that when our team members faced with any problem regards to database or Java, I most probably could solve it, expect for the network issue and I tried to make code review during the project, especially on the backend and database implementation.</w:t>
      </w:r>
    </w:p>
    <w:p w14:paraId="7068808B" w14:textId="77777777" w:rsidR="003F3BF9" w:rsidRPr="00B53292" w:rsidRDefault="003F3BF9" w:rsidP="00731F1E">
      <w:pPr>
        <w:spacing w:line="360" w:lineRule="auto"/>
        <w:jc w:val="both"/>
        <w:rPr>
          <w:rFonts w:cs="Arial"/>
          <w:sz w:val="20"/>
          <w:szCs w:val="20"/>
        </w:rPr>
      </w:pPr>
    </w:p>
    <w:p w14:paraId="74185119" w14:textId="77777777" w:rsidR="00855F4E" w:rsidRPr="00B53292" w:rsidRDefault="00855F4E" w:rsidP="00731F1E">
      <w:pPr>
        <w:spacing w:line="360" w:lineRule="auto"/>
        <w:jc w:val="both"/>
        <w:rPr>
          <w:rFonts w:cs="Arial"/>
          <w:sz w:val="20"/>
          <w:szCs w:val="20"/>
        </w:rPr>
      </w:pPr>
    </w:p>
    <w:p w14:paraId="63EC2EFB" w14:textId="77777777" w:rsidR="00855F4E" w:rsidRPr="00B53292" w:rsidRDefault="00855F4E" w:rsidP="00731F1E">
      <w:pPr>
        <w:spacing w:line="360" w:lineRule="auto"/>
        <w:jc w:val="both"/>
        <w:rPr>
          <w:rFonts w:cs="Arial"/>
          <w:sz w:val="20"/>
          <w:szCs w:val="20"/>
        </w:rPr>
      </w:pPr>
    </w:p>
    <w:p w14:paraId="76D3399C" w14:textId="75F03F9C" w:rsidR="00C06DE9" w:rsidRPr="00B53292" w:rsidRDefault="00C06DE9" w:rsidP="00731F1E">
      <w:pPr>
        <w:spacing w:line="360" w:lineRule="auto"/>
        <w:jc w:val="both"/>
        <w:rPr>
          <w:rFonts w:cs="Arial"/>
          <w:sz w:val="20"/>
          <w:szCs w:val="20"/>
        </w:rPr>
      </w:pPr>
    </w:p>
    <w:p w14:paraId="1CC549CC" w14:textId="57ACCFFB" w:rsidR="00731F1E" w:rsidRPr="00B53292" w:rsidRDefault="00731F1E" w:rsidP="00731F1E">
      <w:pPr>
        <w:spacing w:line="360" w:lineRule="auto"/>
        <w:jc w:val="both"/>
        <w:rPr>
          <w:rFonts w:cs="Arial"/>
          <w:sz w:val="20"/>
          <w:szCs w:val="20"/>
        </w:rPr>
      </w:pPr>
    </w:p>
    <w:p w14:paraId="1BB3A4DB" w14:textId="55C822C6" w:rsidR="00731F1E" w:rsidRPr="00B53292" w:rsidRDefault="00731F1E" w:rsidP="00731F1E">
      <w:pPr>
        <w:spacing w:line="360" w:lineRule="auto"/>
        <w:jc w:val="both"/>
        <w:rPr>
          <w:rFonts w:cs="Arial"/>
          <w:sz w:val="20"/>
          <w:szCs w:val="20"/>
        </w:rPr>
      </w:pPr>
    </w:p>
    <w:p w14:paraId="79EAEF20" w14:textId="44E49FBA" w:rsidR="00731F1E" w:rsidRPr="00B53292" w:rsidRDefault="00731F1E" w:rsidP="00731F1E">
      <w:pPr>
        <w:spacing w:line="360" w:lineRule="auto"/>
        <w:jc w:val="both"/>
        <w:rPr>
          <w:rFonts w:cs="Arial"/>
          <w:sz w:val="20"/>
          <w:szCs w:val="20"/>
        </w:rPr>
      </w:pPr>
    </w:p>
    <w:p w14:paraId="11D07B37" w14:textId="06139BE4" w:rsidR="00731F1E" w:rsidRPr="00B53292" w:rsidRDefault="00731F1E" w:rsidP="00731F1E">
      <w:pPr>
        <w:spacing w:line="360" w:lineRule="auto"/>
        <w:jc w:val="both"/>
        <w:rPr>
          <w:rFonts w:cs="Arial"/>
          <w:sz w:val="20"/>
          <w:szCs w:val="20"/>
        </w:rPr>
      </w:pPr>
    </w:p>
    <w:p w14:paraId="39502211" w14:textId="5237AE68" w:rsidR="00731F1E" w:rsidRPr="00B53292" w:rsidRDefault="00731F1E" w:rsidP="00731F1E">
      <w:pPr>
        <w:spacing w:line="360" w:lineRule="auto"/>
        <w:jc w:val="both"/>
        <w:rPr>
          <w:rFonts w:cs="Arial"/>
          <w:sz w:val="20"/>
          <w:szCs w:val="20"/>
        </w:rPr>
      </w:pPr>
    </w:p>
    <w:p w14:paraId="3D2AA984" w14:textId="28B60FB6" w:rsidR="00731F1E" w:rsidRPr="00B53292" w:rsidRDefault="00731F1E" w:rsidP="00731F1E">
      <w:pPr>
        <w:spacing w:line="360" w:lineRule="auto"/>
        <w:jc w:val="both"/>
        <w:rPr>
          <w:rFonts w:cs="Arial"/>
          <w:sz w:val="20"/>
          <w:szCs w:val="20"/>
        </w:rPr>
      </w:pPr>
    </w:p>
    <w:p w14:paraId="6B857C07" w14:textId="7AF3FA3F" w:rsidR="00731F1E" w:rsidRPr="00B53292" w:rsidRDefault="00731F1E" w:rsidP="00731F1E">
      <w:pPr>
        <w:spacing w:line="360" w:lineRule="auto"/>
        <w:jc w:val="both"/>
        <w:rPr>
          <w:rFonts w:cs="Arial"/>
          <w:sz w:val="20"/>
          <w:szCs w:val="20"/>
        </w:rPr>
      </w:pPr>
    </w:p>
    <w:p w14:paraId="7CD43DB1" w14:textId="754FA469" w:rsidR="00731F1E" w:rsidRPr="00B53292" w:rsidRDefault="00731F1E" w:rsidP="00731F1E">
      <w:pPr>
        <w:spacing w:line="360" w:lineRule="auto"/>
        <w:jc w:val="both"/>
        <w:rPr>
          <w:rFonts w:cs="Arial"/>
          <w:sz w:val="20"/>
          <w:szCs w:val="20"/>
        </w:rPr>
      </w:pPr>
    </w:p>
    <w:p w14:paraId="0B634CC1" w14:textId="7B843E48" w:rsidR="00731F1E" w:rsidRPr="00B53292" w:rsidRDefault="00731F1E" w:rsidP="00731F1E">
      <w:pPr>
        <w:spacing w:line="360" w:lineRule="auto"/>
        <w:jc w:val="both"/>
        <w:rPr>
          <w:rFonts w:cs="Arial"/>
          <w:sz w:val="20"/>
          <w:szCs w:val="20"/>
        </w:rPr>
      </w:pPr>
    </w:p>
    <w:p w14:paraId="1B565CE0" w14:textId="5B35B5A5" w:rsidR="00731F1E" w:rsidRPr="00B53292" w:rsidRDefault="00731F1E" w:rsidP="00731F1E">
      <w:pPr>
        <w:spacing w:line="360" w:lineRule="auto"/>
        <w:jc w:val="both"/>
        <w:rPr>
          <w:rFonts w:cs="Arial"/>
          <w:sz w:val="20"/>
          <w:szCs w:val="20"/>
        </w:rPr>
      </w:pPr>
    </w:p>
    <w:p w14:paraId="36866497" w14:textId="5CCDD30A" w:rsidR="00731F1E" w:rsidRPr="00B53292" w:rsidRDefault="00731F1E" w:rsidP="00731F1E">
      <w:pPr>
        <w:spacing w:line="360" w:lineRule="auto"/>
        <w:jc w:val="both"/>
        <w:rPr>
          <w:rFonts w:cs="Arial"/>
          <w:sz w:val="20"/>
          <w:szCs w:val="20"/>
        </w:rPr>
      </w:pPr>
    </w:p>
    <w:p w14:paraId="5F260CD5" w14:textId="51C73E4A" w:rsidR="00731F1E" w:rsidRPr="00B53292" w:rsidRDefault="00731F1E" w:rsidP="00731F1E">
      <w:pPr>
        <w:spacing w:line="360" w:lineRule="auto"/>
        <w:jc w:val="both"/>
        <w:rPr>
          <w:rFonts w:cs="Arial"/>
          <w:sz w:val="20"/>
          <w:szCs w:val="20"/>
        </w:rPr>
      </w:pPr>
    </w:p>
    <w:p w14:paraId="63AD80D6" w14:textId="1234776C" w:rsidR="00731F1E" w:rsidRPr="00B53292" w:rsidRDefault="00731F1E" w:rsidP="00731F1E">
      <w:pPr>
        <w:spacing w:line="360" w:lineRule="auto"/>
        <w:jc w:val="both"/>
        <w:rPr>
          <w:rFonts w:cs="Arial"/>
          <w:sz w:val="20"/>
          <w:szCs w:val="20"/>
        </w:rPr>
      </w:pPr>
    </w:p>
    <w:p w14:paraId="01D6305F" w14:textId="110A6097" w:rsidR="00731F1E" w:rsidRPr="00B53292" w:rsidRDefault="00731F1E" w:rsidP="00731F1E">
      <w:pPr>
        <w:spacing w:line="360" w:lineRule="auto"/>
        <w:jc w:val="both"/>
        <w:rPr>
          <w:rFonts w:cs="Arial"/>
          <w:sz w:val="20"/>
          <w:szCs w:val="20"/>
        </w:rPr>
      </w:pPr>
    </w:p>
    <w:p w14:paraId="56283D8C" w14:textId="60CE19A5" w:rsidR="00731F1E" w:rsidRPr="00B53292" w:rsidRDefault="00731F1E" w:rsidP="00731F1E">
      <w:pPr>
        <w:spacing w:line="360" w:lineRule="auto"/>
        <w:jc w:val="both"/>
        <w:rPr>
          <w:rFonts w:cs="Arial"/>
          <w:sz w:val="20"/>
          <w:szCs w:val="20"/>
        </w:rPr>
      </w:pPr>
    </w:p>
    <w:p w14:paraId="5DBABD76" w14:textId="60032EA2" w:rsidR="00731F1E" w:rsidRPr="00B53292" w:rsidRDefault="00731F1E" w:rsidP="00731F1E">
      <w:pPr>
        <w:spacing w:line="360" w:lineRule="auto"/>
        <w:jc w:val="both"/>
        <w:rPr>
          <w:rFonts w:cs="Arial"/>
          <w:sz w:val="20"/>
          <w:szCs w:val="20"/>
        </w:rPr>
      </w:pPr>
    </w:p>
    <w:p w14:paraId="7520E3BA" w14:textId="09CD3F79" w:rsidR="00731F1E" w:rsidRPr="00B53292" w:rsidRDefault="00731F1E" w:rsidP="00731F1E">
      <w:pPr>
        <w:spacing w:line="360" w:lineRule="auto"/>
        <w:jc w:val="both"/>
        <w:rPr>
          <w:rFonts w:cs="Arial"/>
          <w:sz w:val="20"/>
          <w:szCs w:val="20"/>
        </w:rPr>
      </w:pPr>
    </w:p>
    <w:p w14:paraId="2208C3D3" w14:textId="2833E7B5" w:rsidR="00731F1E" w:rsidRDefault="00731F1E" w:rsidP="00731F1E">
      <w:pPr>
        <w:spacing w:line="360" w:lineRule="auto"/>
        <w:jc w:val="both"/>
        <w:rPr>
          <w:rFonts w:cs="Arial"/>
          <w:sz w:val="20"/>
          <w:szCs w:val="20"/>
        </w:rPr>
      </w:pPr>
    </w:p>
    <w:p w14:paraId="6A4CC293" w14:textId="1DD1679B" w:rsidR="00FA200F" w:rsidRDefault="00FA200F" w:rsidP="00731F1E">
      <w:pPr>
        <w:spacing w:line="360" w:lineRule="auto"/>
        <w:jc w:val="both"/>
        <w:rPr>
          <w:rFonts w:cs="Arial"/>
          <w:sz w:val="20"/>
          <w:szCs w:val="20"/>
        </w:rPr>
      </w:pPr>
    </w:p>
    <w:p w14:paraId="058075DC" w14:textId="2C363684" w:rsidR="00FA200F" w:rsidRDefault="00FA200F" w:rsidP="00731F1E">
      <w:pPr>
        <w:spacing w:line="360" w:lineRule="auto"/>
        <w:jc w:val="both"/>
        <w:rPr>
          <w:rFonts w:cs="Arial"/>
          <w:sz w:val="20"/>
          <w:szCs w:val="20"/>
        </w:rPr>
      </w:pPr>
    </w:p>
    <w:p w14:paraId="36D62545" w14:textId="77777777" w:rsidR="00FA200F" w:rsidRPr="00B53292" w:rsidRDefault="00FA200F" w:rsidP="00731F1E">
      <w:pPr>
        <w:spacing w:line="360" w:lineRule="auto"/>
        <w:jc w:val="both"/>
        <w:rPr>
          <w:rFonts w:cs="Arial"/>
          <w:sz w:val="20"/>
          <w:szCs w:val="20"/>
        </w:rPr>
      </w:pPr>
    </w:p>
    <w:p w14:paraId="3E772E68" w14:textId="7D3C2C96" w:rsidR="00731F1E" w:rsidRPr="00B53292" w:rsidRDefault="00731F1E" w:rsidP="00731F1E">
      <w:pPr>
        <w:spacing w:line="360" w:lineRule="auto"/>
        <w:jc w:val="both"/>
        <w:rPr>
          <w:rFonts w:cs="Arial"/>
          <w:sz w:val="20"/>
          <w:szCs w:val="20"/>
        </w:rPr>
      </w:pPr>
    </w:p>
    <w:p w14:paraId="08876A69" w14:textId="4E09F19F" w:rsidR="00731F1E" w:rsidRPr="00B53292" w:rsidRDefault="00731F1E" w:rsidP="00731F1E">
      <w:pPr>
        <w:spacing w:line="360" w:lineRule="auto"/>
        <w:jc w:val="both"/>
        <w:rPr>
          <w:rFonts w:cs="Arial"/>
          <w:sz w:val="20"/>
          <w:szCs w:val="20"/>
        </w:rPr>
      </w:pPr>
    </w:p>
    <w:p w14:paraId="6E87326E" w14:textId="5D865217" w:rsidR="00731F1E" w:rsidRDefault="00731F1E" w:rsidP="00731F1E">
      <w:pPr>
        <w:spacing w:line="360" w:lineRule="auto"/>
        <w:jc w:val="both"/>
        <w:rPr>
          <w:rFonts w:cs="Arial"/>
          <w:sz w:val="20"/>
          <w:szCs w:val="20"/>
        </w:rPr>
      </w:pPr>
    </w:p>
    <w:p w14:paraId="050834FE" w14:textId="26E5B8AF" w:rsidR="00855880" w:rsidRDefault="00855880" w:rsidP="00731F1E">
      <w:pPr>
        <w:spacing w:line="360" w:lineRule="auto"/>
        <w:jc w:val="both"/>
        <w:rPr>
          <w:rFonts w:cs="Arial"/>
          <w:sz w:val="20"/>
          <w:szCs w:val="20"/>
        </w:rPr>
      </w:pPr>
    </w:p>
    <w:p w14:paraId="55EAE531" w14:textId="2F677DEA" w:rsidR="00855880" w:rsidRDefault="00855880" w:rsidP="00731F1E">
      <w:pPr>
        <w:spacing w:line="360" w:lineRule="auto"/>
        <w:jc w:val="both"/>
        <w:rPr>
          <w:rFonts w:cs="Arial"/>
          <w:sz w:val="20"/>
          <w:szCs w:val="20"/>
        </w:rPr>
      </w:pPr>
    </w:p>
    <w:p w14:paraId="3056502D" w14:textId="77777777" w:rsidR="00855880" w:rsidRPr="00B53292" w:rsidRDefault="00855880" w:rsidP="00731F1E">
      <w:pPr>
        <w:spacing w:line="360" w:lineRule="auto"/>
        <w:jc w:val="both"/>
        <w:rPr>
          <w:rFonts w:cs="Arial"/>
          <w:sz w:val="20"/>
          <w:szCs w:val="20"/>
        </w:rPr>
      </w:pPr>
    </w:p>
    <w:p w14:paraId="37D0D912" w14:textId="63FF9223" w:rsidR="00731F1E" w:rsidRDefault="00731F1E" w:rsidP="00731F1E">
      <w:pPr>
        <w:spacing w:line="360" w:lineRule="auto"/>
        <w:jc w:val="both"/>
        <w:rPr>
          <w:rFonts w:cs="Arial"/>
          <w:sz w:val="20"/>
          <w:szCs w:val="20"/>
        </w:rPr>
      </w:pPr>
    </w:p>
    <w:p w14:paraId="5E9643E5" w14:textId="77777777" w:rsidR="00B53292" w:rsidRPr="00B53292" w:rsidRDefault="00B53292" w:rsidP="00731F1E">
      <w:pPr>
        <w:spacing w:line="360" w:lineRule="auto"/>
        <w:jc w:val="both"/>
        <w:rPr>
          <w:rFonts w:cs="Arial"/>
          <w:sz w:val="20"/>
          <w:szCs w:val="20"/>
        </w:rPr>
      </w:pPr>
    </w:p>
    <w:p w14:paraId="24F2CED4" w14:textId="77777777" w:rsidR="00731F1E" w:rsidRPr="00B53292" w:rsidRDefault="00731F1E" w:rsidP="00731F1E">
      <w:pPr>
        <w:spacing w:line="360" w:lineRule="auto"/>
        <w:jc w:val="both"/>
        <w:rPr>
          <w:rFonts w:cs="Arial"/>
          <w:sz w:val="20"/>
          <w:szCs w:val="20"/>
        </w:rPr>
      </w:pPr>
    </w:p>
    <w:p w14:paraId="2055FB21" w14:textId="77777777" w:rsidR="00855F4E" w:rsidRPr="00B53292" w:rsidRDefault="00855F4E" w:rsidP="00731F1E">
      <w:pPr>
        <w:spacing w:line="360" w:lineRule="auto"/>
        <w:jc w:val="both"/>
        <w:rPr>
          <w:rFonts w:cs="Arial"/>
          <w:sz w:val="20"/>
          <w:szCs w:val="20"/>
          <w:u w:val="single"/>
        </w:rPr>
      </w:pPr>
    </w:p>
    <w:p w14:paraId="1D8FD25E" w14:textId="77777777" w:rsidR="00855F4E" w:rsidRPr="00B53292" w:rsidRDefault="00855F4E" w:rsidP="00731F1E">
      <w:pPr>
        <w:spacing w:line="360" w:lineRule="auto"/>
        <w:jc w:val="center"/>
        <w:rPr>
          <w:rFonts w:cs="Arial"/>
          <w:sz w:val="20"/>
          <w:szCs w:val="20"/>
          <w:u w:val="single"/>
        </w:rPr>
      </w:pPr>
      <w:r w:rsidRPr="00B53292">
        <w:rPr>
          <w:rFonts w:cs="Arial"/>
          <w:sz w:val="20"/>
          <w:szCs w:val="20"/>
          <w:u w:val="single"/>
        </w:rPr>
        <w:lastRenderedPageBreak/>
        <w:t>Testing (Alex):</w:t>
      </w:r>
    </w:p>
    <w:p w14:paraId="31862E86" w14:textId="2A358CAE" w:rsidR="00273954" w:rsidRDefault="00273954" w:rsidP="00731F1E">
      <w:pPr>
        <w:spacing w:line="360" w:lineRule="auto"/>
        <w:jc w:val="both"/>
        <w:rPr>
          <w:rFonts w:cs="Arial"/>
          <w:sz w:val="20"/>
          <w:szCs w:val="20"/>
        </w:rPr>
      </w:pPr>
    </w:p>
    <w:p w14:paraId="60990EEE" w14:textId="437EC84E" w:rsidR="00872D4D" w:rsidRDefault="0041233E" w:rsidP="00731F1E">
      <w:pPr>
        <w:spacing w:line="360" w:lineRule="auto"/>
        <w:jc w:val="both"/>
        <w:rPr>
          <w:rFonts w:cs="Arial"/>
          <w:sz w:val="20"/>
          <w:szCs w:val="20"/>
        </w:rPr>
      </w:pPr>
      <w:r>
        <w:rPr>
          <w:rFonts w:cs="Arial"/>
          <w:sz w:val="20"/>
          <w:szCs w:val="20"/>
        </w:rPr>
        <w:tab/>
        <w:t>Writing unit tests for the front-end of the application proved to be a significant challenge, due to the nature of the android application framework.</w:t>
      </w:r>
      <w:r w:rsidR="008B5B06">
        <w:rPr>
          <w:rFonts w:cs="Arial"/>
          <w:sz w:val="20"/>
          <w:szCs w:val="20"/>
        </w:rPr>
        <w:t xml:space="preserve"> The majority of methods contained in MainActivity utilised dependencies on different libraries and objects that could not simply be instantiated in unit tests; instead, mock versions of these objects had to be created in order to successfully run tests on the system. </w:t>
      </w:r>
      <w:r w:rsidR="00CD7EBA">
        <w:rPr>
          <w:rFonts w:cs="Arial"/>
          <w:sz w:val="20"/>
          <w:szCs w:val="20"/>
        </w:rPr>
        <w:t xml:space="preserve">This was achieved through </w:t>
      </w:r>
      <w:r w:rsidR="00346400">
        <w:rPr>
          <w:rFonts w:cs="Arial"/>
          <w:sz w:val="20"/>
          <w:szCs w:val="20"/>
        </w:rPr>
        <w:t xml:space="preserve">a combination of Junit4 and </w:t>
      </w:r>
      <w:r w:rsidR="00CD7EBA">
        <w:rPr>
          <w:rFonts w:cs="Arial"/>
          <w:sz w:val="20"/>
          <w:szCs w:val="20"/>
        </w:rPr>
        <w:t xml:space="preserve">Mockito, </w:t>
      </w:r>
      <w:r w:rsidR="00131C14">
        <w:rPr>
          <w:rFonts w:cs="Arial"/>
          <w:sz w:val="20"/>
          <w:szCs w:val="20"/>
        </w:rPr>
        <w:t>which is a mocking framework that allows you to create mock versions of objects and define their behaviour within tests.</w:t>
      </w:r>
      <w:r w:rsidR="00CE345F">
        <w:rPr>
          <w:rFonts w:cs="Arial"/>
          <w:sz w:val="20"/>
          <w:szCs w:val="20"/>
        </w:rPr>
        <w:t xml:space="preserve"> </w:t>
      </w:r>
    </w:p>
    <w:p w14:paraId="7998A4B8" w14:textId="77777777" w:rsidR="00872D4D" w:rsidRDefault="00872D4D" w:rsidP="00731F1E">
      <w:pPr>
        <w:spacing w:line="360" w:lineRule="auto"/>
        <w:jc w:val="both"/>
        <w:rPr>
          <w:rFonts w:cs="Arial"/>
          <w:sz w:val="20"/>
          <w:szCs w:val="20"/>
        </w:rPr>
      </w:pPr>
    </w:p>
    <w:p w14:paraId="5B6DA47F" w14:textId="0DB0C2D9" w:rsidR="00700AB9" w:rsidRDefault="00CE345F" w:rsidP="00872D4D">
      <w:pPr>
        <w:spacing w:line="360" w:lineRule="auto"/>
        <w:ind w:firstLine="720"/>
        <w:jc w:val="both"/>
        <w:rPr>
          <w:rFonts w:cs="Arial"/>
          <w:sz w:val="20"/>
          <w:szCs w:val="20"/>
        </w:rPr>
      </w:pPr>
      <w:r>
        <w:rPr>
          <w:rFonts w:cs="Arial"/>
          <w:sz w:val="20"/>
          <w:szCs w:val="20"/>
        </w:rPr>
        <w:t>For example, the GeoCoder object, which is used to convert between postcodes and latitude/longitude notation</w:t>
      </w:r>
      <w:r w:rsidR="0025061C">
        <w:rPr>
          <w:rFonts w:cs="Arial"/>
          <w:sz w:val="20"/>
          <w:szCs w:val="20"/>
        </w:rPr>
        <w:t xml:space="preserve">, was defined as a mock object using the @Mock annotation. </w:t>
      </w:r>
      <w:r w:rsidR="00C2662D">
        <w:rPr>
          <w:rFonts w:cs="Arial"/>
          <w:sz w:val="20"/>
          <w:szCs w:val="20"/>
        </w:rPr>
        <w:t>This could then be injected into an instance of MainActivity using the annotation @InjectMocks.</w:t>
      </w:r>
      <w:r w:rsidR="00D86A0E">
        <w:rPr>
          <w:rFonts w:cs="Arial"/>
          <w:sz w:val="20"/>
          <w:szCs w:val="20"/>
        </w:rPr>
        <w:t xml:space="preserve"> </w:t>
      </w:r>
      <w:r w:rsidR="000C32B2">
        <w:rPr>
          <w:rFonts w:cs="Arial"/>
          <w:sz w:val="20"/>
          <w:szCs w:val="20"/>
        </w:rPr>
        <w:t>Whilst initially setting up the tests, I came up against the issue of how to pass mock objects that methods that would usually create instances of the actual versions of those objects within their body</w:t>
      </w:r>
      <w:r w:rsidR="00463294">
        <w:rPr>
          <w:rFonts w:cs="Arial"/>
          <w:sz w:val="20"/>
          <w:szCs w:val="20"/>
        </w:rPr>
        <w:t>, rather than receiving them through their respective constructors</w:t>
      </w:r>
      <w:r w:rsidR="000C32B2">
        <w:rPr>
          <w:rFonts w:cs="Arial"/>
          <w:sz w:val="20"/>
          <w:szCs w:val="20"/>
        </w:rPr>
        <w:t>.</w:t>
      </w:r>
      <w:r w:rsidR="00463294">
        <w:rPr>
          <w:rFonts w:cs="Arial"/>
          <w:sz w:val="20"/>
          <w:szCs w:val="20"/>
        </w:rPr>
        <w:t xml:space="preserve"> </w:t>
      </w:r>
      <w:r w:rsidR="0065162C">
        <w:rPr>
          <w:rFonts w:cs="Arial"/>
          <w:sz w:val="20"/>
          <w:szCs w:val="20"/>
        </w:rPr>
        <w:t xml:space="preserve">Ideally, tests should be created with as little refactoring of the code simply to facilitate the tests themselves without any use or benefit to the implementation itself as possible. </w:t>
      </w:r>
      <w:r w:rsidR="00463294">
        <w:rPr>
          <w:rFonts w:cs="Arial"/>
          <w:sz w:val="20"/>
          <w:szCs w:val="20"/>
        </w:rPr>
        <w:t>The @InjectMocks annotation solves this problem.</w:t>
      </w:r>
      <w:r w:rsidR="000C32B2">
        <w:rPr>
          <w:rFonts w:cs="Arial"/>
          <w:sz w:val="20"/>
          <w:szCs w:val="20"/>
        </w:rPr>
        <w:t xml:space="preserve"> When the injection is performed, Mockito looks for a private field that matches the type and name of the variable to inject the mock object (this can also be inserted via </w:t>
      </w:r>
      <w:r w:rsidR="005E2C30">
        <w:rPr>
          <w:rFonts w:cs="Arial"/>
          <w:sz w:val="20"/>
          <w:szCs w:val="20"/>
        </w:rPr>
        <w:t>a constructor that takes the object as a parameter or setter method, though I opted to inject directly into the private field to avoid unnecessary refactoring</w:t>
      </w:r>
      <w:r w:rsidR="000C32B2">
        <w:rPr>
          <w:rFonts w:cs="Arial"/>
          <w:sz w:val="20"/>
          <w:szCs w:val="20"/>
        </w:rPr>
        <w:t>)</w:t>
      </w:r>
      <w:r w:rsidR="005E2C30">
        <w:rPr>
          <w:rFonts w:cs="Arial"/>
          <w:sz w:val="20"/>
          <w:szCs w:val="20"/>
        </w:rPr>
        <w:t xml:space="preserve">. </w:t>
      </w:r>
      <w:r w:rsidR="00A96B5C">
        <w:rPr>
          <w:rFonts w:cs="Arial"/>
          <w:sz w:val="20"/>
          <w:szCs w:val="20"/>
        </w:rPr>
        <w:t>The first test, named testGetLatLon(), asserts whether the results returned by the methods getLatitudeFromPostcode and getLongitudeFromPostcode are as expected by the specification.</w:t>
      </w:r>
      <w:r w:rsidR="006152A3">
        <w:rPr>
          <w:rFonts w:cs="Arial"/>
          <w:sz w:val="20"/>
          <w:szCs w:val="20"/>
        </w:rPr>
        <w:t xml:space="preserve"> </w:t>
      </w:r>
      <w:r w:rsidR="00870793">
        <w:rPr>
          <w:rFonts w:cs="Arial"/>
          <w:sz w:val="20"/>
          <w:szCs w:val="20"/>
        </w:rPr>
        <w:t xml:space="preserve">An additional mock object that is a dummy version of Address is created within this test method and used as part of the functionality of the GeoCoder. </w:t>
      </w:r>
      <w:r w:rsidR="00FB3A75">
        <w:rPr>
          <w:rFonts w:cs="Arial"/>
          <w:sz w:val="20"/>
          <w:szCs w:val="20"/>
        </w:rPr>
        <w:t xml:space="preserve">The behaviour of these mock objects is defined through the when(objectName.methodName(params)).thenReturn(x) statement. </w:t>
      </w:r>
      <w:r w:rsidR="002B0148">
        <w:rPr>
          <w:rFonts w:cs="Arial"/>
          <w:sz w:val="20"/>
          <w:szCs w:val="20"/>
        </w:rPr>
        <w:t>In this way, the return values of the functions called and depended upon in the method under test are set by the programmer, and as such ensure that the test is deterministic.</w:t>
      </w:r>
      <w:r w:rsidR="009359EF">
        <w:rPr>
          <w:rFonts w:cs="Arial"/>
          <w:sz w:val="20"/>
          <w:szCs w:val="20"/>
        </w:rPr>
        <w:t xml:space="preserve"> Once the dependencies of the test are set up, a number of assertions are tested</w:t>
      </w:r>
      <w:r w:rsidR="008B4F5B">
        <w:rPr>
          <w:rFonts w:cs="Arial"/>
          <w:sz w:val="20"/>
          <w:szCs w:val="20"/>
        </w:rPr>
        <w:t xml:space="preserve"> through the assert(x) statements</w:t>
      </w:r>
      <w:r w:rsidR="009359EF">
        <w:rPr>
          <w:rFonts w:cs="Arial"/>
          <w:sz w:val="20"/>
          <w:szCs w:val="20"/>
        </w:rPr>
        <w:t xml:space="preserve">. </w:t>
      </w:r>
      <w:r w:rsidR="00AA27BC">
        <w:rPr>
          <w:rFonts w:cs="Arial"/>
          <w:sz w:val="20"/>
          <w:szCs w:val="20"/>
        </w:rPr>
        <w:t>This includes asserting that the values returned by the mock objects are as expected by their definition, as well as testing the return values of the</w:t>
      </w:r>
      <w:r w:rsidR="00AA27BC" w:rsidRPr="00AA27BC">
        <w:rPr>
          <w:rFonts w:cs="Arial"/>
          <w:sz w:val="20"/>
          <w:szCs w:val="20"/>
        </w:rPr>
        <w:t xml:space="preserve"> </w:t>
      </w:r>
      <w:r w:rsidR="00AA27BC">
        <w:rPr>
          <w:rFonts w:cs="Arial"/>
          <w:sz w:val="20"/>
          <w:szCs w:val="20"/>
        </w:rPr>
        <w:t>getLatitudeFromPostcode</w:t>
      </w:r>
      <w:r w:rsidR="00AA27BC">
        <w:rPr>
          <w:rFonts w:cs="Arial"/>
          <w:sz w:val="20"/>
          <w:szCs w:val="20"/>
        </w:rPr>
        <w:t xml:space="preserve"> and getLongitudeFromPostcode are as expected when different parameters are passed to them.</w:t>
      </w:r>
    </w:p>
    <w:p w14:paraId="6F809EBD" w14:textId="3456BC29" w:rsidR="00C269F4" w:rsidRDefault="00C269F4" w:rsidP="00872D4D">
      <w:pPr>
        <w:spacing w:line="360" w:lineRule="auto"/>
        <w:ind w:firstLine="720"/>
        <w:jc w:val="both"/>
        <w:rPr>
          <w:rFonts w:cs="Arial"/>
          <w:sz w:val="20"/>
          <w:szCs w:val="20"/>
        </w:rPr>
      </w:pPr>
    </w:p>
    <w:p w14:paraId="7E7D4257" w14:textId="6B55C0BD" w:rsidR="00C269F4" w:rsidRDefault="00C269F4" w:rsidP="00872D4D">
      <w:pPr>
        <w:spacing w:line="360" w:lineRule="auto"/>
        <w:ind w:firstLine="720"/>
        <w:jc w:val="both"/>
        <w:rPr>
          <w:rFonts w:cs="Arial"/>
          <w:sz w:val="20"/>
          <w:szCs w:val="20"/>
        </w:rPr>
      </w:pPr>
      <w:r>
        <w:rPr>
          <w:rFonts w:cs="Arial"/>
          <w:sz w:val="20"/>
          <w:szCs w:val="20"/>
        </w:rPr>
        <w:t xml:space="preserve">The second test, testGeoCoderExceptionThrown, </w:t>
      </w:r>
      <w:r w:rsidR="00D34318">
        <w:rPr>
          <w:rFonts w:cs="Arial"/>
          <w:sz w:val="20"/>
          <w:szCs w:val="20"/>
        </w:rPr>
        <w:t>asserts</w:t>
      </w:r>
      <w:r>
        <w:rPr>
          <w:rFonts w:cs="Arial"/>
          <w:sz w:val="20"/>
          <w:szCs w:val="20"/>
        </w:rPr>
        <w:t xml:space="preserve"> that an IOException is thrown successfully by the GeoCoder</w:t>
      </w:r>
      <w:r w:rsidR="000A2743">
        <w:rPr>
          <w:rFonts w:cs="Arial"/>
          <w:sz w:val="20"/>
          <w:szCs w:val="20"/>
        </w:rPr>
        <w:t>, and subsequently the method getLatitudeFromPostcode,</w:t>
      </w:r>
      <w:r>
        <w:rPr>
          <w:rFonts w:cs="Arial"/>
          <w:sz w:val="20"/>
          <w:szCs w:val="20"/>
        </w:rPr>
        <w:t xml:space="preserve"> when an invalid postcode is given as a parameter to getFromLocationName.</w:t>
      </w:r>
      <w:r w:rsidR="00125FB4">
        <w:rPr>
          <w:rFonts w:cs="Arial"/>
          <w:sz w:val="20"/>
          <w:szCs w:val="20"/>
        </w:rPr>
        <w:t xml:space="preserve"> The IOException is forced through the when.thenThrow notation. </w:t>
      </w:r>
      <w:r w:rsidR="008348EB">
        <w:rPr>
          <w:rFonts w:cs="Arial"/>
          <w:sz w:val="20"/>
          <w:szCs w:val="20"/>
        </w:rPr>
        <w:t>The test is instructed to pass when the exception is thrown with the (expected = IOException.class) notation.</w:t>
      </w:r>
    </w:p>
    <w:p w14:paraId="489326C7" w14:textId="2C34DC71" w:rsidR="00700AB9" w:rsidRDefault="00700AB9" w:rsidP="00731F1E">
      <w:pPr>
        <w:spacing w:line="360" w:lineRule="auto"/>
        <w:jc w:val="both"/>
        <w:rPr>
          <w:rFonts w:cs="Arial"/>
          <w:sz w:val="20"/>
          <w:szCs w:val="20"/>
        </w:rPr>
      </w:pPr>
    </w:p>
    <w:p w14:paraId="6362B0D9" w14:textId="3F6C4C56" w:rsidR="0041233E" w:rsidRPr="00B53292" w:rsidRDefault="00AC2C39" w:rsidP="00700AB9">
      <w:pPr>
        <w:spacing w:line="360" w:lineRule="auto"/>
        <w:ind w:firstLine="720"/>
        <w:jc w:val="both"/>
        <w:rPr>
          <w:rFonts w:cs="Arial"/>
          <w:sz w:val="20"/>
          <w:szCs w:val="20"/>
        </w:rPr>
      </w:pPr>
      <w:r>
        <w:rPr>
          <w:rFonts w:cs="Arial"/>
          <w:sz w:val="20"/>
          <w:szCs w:val="20"/>
        </w:rPr>
        <w:t>Because of the substantial usage</w:t>
      </w:r>
      <w:r w:rsidR="003B7AC5">
        <w:rPr>
          <w:rFonts w:cs="Arial"/>
          <w:sz w:val="20"/>
          <w:szCs w:val="20"/>
        </w:rPr>
        <w:t xml:space="preserve"> of</w:t>
      </w:r>
      <w:bookmarkStart w:id="0" w:name="_GoBack"/>
      <w:bookmarkEnd w:id="0"/>
      <w:r>
        <w:rPr>
          <w:rFonts w:cs="Arial"/>
          <w:sz w:val="20"/>
          <w:szCs w:val="20"/>
        </w:rPr>
        <w:t xml:space="preserve"> and reliance upon other libraries in the code, as well as the complexity of the methods under test, it was difficult to find opportunities to isolate sections of code suitable for unit testing. It was therefore necessary to refactor parts of the codebase in order to make unit testing a smoother process.</w:t>
      </w:r>
      <w:r w:rsidR="00750C4E">
        <w:rPr>
          <w:rFonts w:cs="Arial"/>
          <w:sz w:val="20"/>
          <w:szCs w:val="20"/>
        </w:rPr>
        <w:t xml:space="preserve"> Additionally, there is no straightforward methodology for testing the usage of Google maps and map markers, which forme</w:t>
      </w:r>
      <w:r w:rsidR="005F71DE">
        <w:rPr>
          <w:rFonts w:cs="Arial"/>
          <w:sz w:val="20"/>
          <w:szCs w:val="20"/>
        </w:rPr>
        <w:t>d the main part of the application under test.</w:t>
      </w:r>
      <w:r w:rsidR="00D2616C">
        <w:rPr>
          <w:rFonts w:cs="Arial"/>
          <w:sz w:val="20"/>
          <w:szCs w:val="20"/>
        </w:rPr>
        <w:t xml:space="preserve"> They cannot simply be mocked through the Mockito framerwork</w:t>
      </w:r>
      <w:r w:rsidR="00E5565F">
        <w:rPr>
          <w:rFonts w:cs="Arial"/>
          <w:sz w:val="20"/>
          <w:szCs w:val="20"/>
        </w:rPr>
        <w:t>, as GoogleMap is a final class</w:t>
      </w:r>
      <w:r w:rsidR="00E56333">
        <w:rPr>
          <w:rFonts w:cs="Arial"/>
          <w:sz w:val="20"/>
          <w:szCs w:val="20"/>
        </w:rPr>
        <w:t>, which presents a significant issue when trying to ensure sufficient test coverage</w:t>
      </w:r>
      <w:r w:rsidR="00D2616C">
        <w:rPr>
          <w:rFonts w:cs="Arial"/>
          <w:sz w:val="20"/>
          <w:szCs w:val="20"/>
        </w:rPr>
        <w:t>.</w:t>
      </w:r>
      <w:r w:rsidR="00D476D7">
        <w:rPr>
          <w:rFonts w:cs="Arial"/>
          <w:sz w:val="20"/>
          <w:szCs w:val="20"/>
        </w:rPr>
        <w:t xml:space="preserve"> With further time and development, the integration tests and tests of the UI could be performed in order to improve the quality of the application.</w:t>
      </w:r>
    </w:p>
    <w:sectPr w:rsidR="0041233E" w:rsidRPr="00B53292" w:rsidSect="00851E05">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69AAA" w14:textId="77777777" w:rsidR="00035EBB" w:rsidRDefault="00035EBB" w:rsidP="00F760CA">
      <w:r>
        <w:separator/>
      </w:r>
    </w:p>
  </w:endnote>
  <w:endnote w:type="continuationSeparator" w:id="0">
    <w:p w14:paraId="724931BB" w14:textId="77777777" w:rsidR="00035EBB" w:rsidRDefault="00035EBB" w:rsidP="00F76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369E2" w14:textId="77777777" w:rsidR="00035EBB" w:rsidRDefault="00035EBB" w:rsidP="00F760CA">
      <w:r>
        <w:separator/>
      </w:r>
    </w:p>
  </w:footnote>
  <w:footnote w:type="continuationSeparator" w:id="0">
    <w:p w14:paraId="58EC3E9A" w14:textId="77777777" w:rsidR="00035EBB" w:rsidRDefault="00035EBB" w:rsidP="00F760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EFB"/>
    <w:rsid w:val="00005875"/>
    <w:rsid w:val="00035EBB"/>
    <w:rsid w:val="000A2743"/>
    <w:rsid w:val="000B1988"/>
    <w:rsid w:val="000C32B2"/>
    <w:rsid w:val="0010135F"/>
    <w:rsid w:val="00125FB4"/>
    <w:rsid w:val="00131C14"/>
    <w:rsid w:val="0015720F"/>
    <w:rsid w:val="001A5A3C"/>
    <w:rsid w:val="001B5ED5"/>
    <w:rsid w:val="00246CDD"/>
    <w:rsid w:val="0025061C"/>
    <w:rsid w:val="00273954"/>
    <w:rsid w:val="002B0148"/>
    <w:rsid w:val="002B2E98"/>
    <w:rsid w:val="002C77F7"/>
    <w:rsid w:val="00311428"/>
    <w:rsid w:val="00346400"/>
    <w:rsid w:val="00352015"/>
    <w:rsid w:val="003A02E4"/>
    <w:rsid w:val="003B7AC5"/>
    <w:rsid w:val="003F3BF9"/>
    <w:rsid w:val="0041233E"/>
    <w:rsid w:val="004123BD"/>
    <w:rsid w:val="0042113A"/>
    <w:rsid w:val="00463294"/>
    <w:rsid w:val="004D2905"/>
    <w:rsid w:val="00500491"/>
    <w:rsid w:val="00583052"/>
    <w:rsid w:val="005B7197"/>
    <w:rsid w:val="005C514A"/>
    <w:rsid w:val="005C53C8"/>
    <w:rsid w:val="005D7659"/>
    <w:rsid w:val="005E2C30"/>
    <w:rsid w:val="005E7063"/>
    <w:rsid w:val="005F71DE"/>
    <w:rsid w:val="006152A3"/>
    <w:rsid w:val="0065162C"/>
    <w:rsid w:val="00661C0C"/>
    <w:rsid w:val="00682098"/>
    <w:rsid w:val="006E3998"/>
    <w:rsid w:val="00700AB9"/>
    <w:rsid w:val="00731F1E"/>
    <w:rsid w:val="00750C4E"/>
    <w:rsid w:val="00774F98"/>
    <w:rsid w:val="00785564"/>
    <w:rsid w:val="00795B2D"/>
    <w:rsid w:val="007B31F5"/>
    <w:rsid w:val="007F517A"/>
    <w:rsid w:val="007F5EC1"/>
    <w:rsid w:val="008042DB"/>
    <w:rsid w:val="008348EB"/>
    <w:rsid w:val="00851E05"/>
    <w:rsid w:val="00855880"/>
    <w:rsid w:val="00855F4E"/>
    <w:rsid w:val="00870793"/>
    <w:rsid w:val="00872D4D"/>
    <w:rsid w:val="008B4F5B"/>
    <w:rsid w:val="008B5B06"/>
    <w:rsid w:val="008D6B23"/>
    <w:rsid w:val="009015E0"/>
    <w:rsid w:val="00926254"/>
    <w:rsid w:val="009359EF"/>
    <w:rsid w:val="00967BC6"/>
    <w:rsid w:val="009A4786"/>
    <w:rsid w:val="009C4CAC"/>
    <w:rsid w:val="00A7773B"/>
    <w:rsid w:val="00A96B5C"/>
    <w:rsid w:val="00AA27BC"/>
    <w:rsid w:val="00AC2C39"/>
    <w:rsid w:val="00B06E00"/>
    <w:rsid w:val="00B27AEE"/>
    <w:rsid w:val="00B50509"/>
    <w:rsid w:val="00B53292"/>
    <w:rsid w:val="00B538E9"/>
    <w:rsid w:val="00B64446"/>
    <w:rsid w:val="00BB2E3F"/>
    <w:rsid w:val="00C06DE9"/>
    <w:rsid w:val="00C14FC8"/>
    <w:rsid w:val="00C2662D"/>
    <w:rsid w:val="00C269F4"/>
    <w:rsid w:val="00C3570B"/>
    <w:rsid w:val="00C744DF"/>
    <w:rsid w:val="00C80B4C"/>
    <w:rsid w:val="00CA449F"/>
    <w:rsid w:val="00CD7EBA"/>
    <w:rsid w:val="00CE345F"/>
    <w:rsid w:val="00D17C77"/>
    <w:rsid w:val="00D2616C"/>
    <w:rsid w:val="00D34318"/>
    <w:rsid w:val="00D476D7"/>
    <w:rsid w:val="00D52EFB"/>
    <w:rsid w:val="00D86A0E"/>
    <w:rsid w:val="00D87148"/>
    <w:rsid w:val="00E22F69"/>
    <w:rsid w:val="00E5565F"/>
    <w:rsid w:val="00E56333"/>
    <w:rsid w:val="00EE5196"/>
    <w:rsid w:val="00EE7238"/>
    <w:rsid w:val="00EE7E80"/>
    <w:rsid w:val="00EF5F0A"/>
    <w:rsid w:val="00F3150B"/>
    <w:rsid w:val="00F760CA"/>
    <w:rsid w:val="00FA200F"/>
    <w:rsid w:val="00FB3A75"/>
    <w:rsid w:val="00FD1B9C"/>
    <w:rsid w:val="00FE6920"/>
    <w:rsid w:val="00FF4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58DB7"/>
  <w15:docId w15:val="{2EC30009-A173-4584-B0B8-3F5AA7E4D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7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4786"/>
    <w:rPr>
      <w:rFonts w:ascii="Tahoma" w:hAnsi="Tahoma" w:cs="Tahoma"/>
      <w:sz w:val="16"/>
      <w:szCs w:val="16"/>
    </w:rPr>
  </w:style>
  <w:style w:type="character" w:customStyle="1" w:styleId="BalloonTextChar">
    <w:name w:val="Balloon Text Char"/>
    <w:basedOn w:val="DefaultParagraphFont"/>
    <w:link w:val="BalloonText"/>
    <w:uiPriority w:val="99"/>
    <w:semiHidden/>
    <w:rsid w:val="009A4786"/>
    <w:rPr>
      <w:rFonts w:ascii="Tahoma" w:hAnsi="Tahoma" w:cs="Tahoma"/>
      <w:sz w:val="16"/>
      <w:szCs w:val="16"/>
    </w:rPr>
  </w:style>
  <w:style w:type="paragraph" w:styleId="Header">
    <w:name w:val="header"/>
    <w:basedOn w:val="Normal"/>
    <w:link w:val="HeaderChar"/>
    <w:uiPriority w:val="99"/>
    <w:unhideWhenUsed/>
    <w:rsid w:val="00F760CA"/>
    <w:pPr>
      <w:tabs>
        <w:tab w:val="center" w:pos="4513"/>
        <w:tab w:val="right" w:pos="9026"/>
      </w:tabs>
    </w:pPr>
  </w:style>
  <w:style w:type="character" w:customStyle="1" w:styleId="HeaderChar">
    <w:name w:val="Header Char"/>
    <w:basedOn w:val="DefaultParagraphFont"/>
    <w:link w:val="Header"/>
    <w:uiPriority w:val="99"/>
    <w:rsid w:val="00F760CA"/>
  </w:style>
  <w:style w:type="paragraph" w:styleId="Footer">
    <w:name w:val="footer"/>
    <w:basedOn w:val="Normal"/>
    <w:link w:val="FooterChar"/>
    <w:uiPriority w:val="99"/>
    <w:unhideWhenUsed/>
    <w:rsid w:val="00F760CA"/>
    <w:pPr>
      <w:tabs>
        <w:tab w:val="center" w:pos="4513"/>
        <w:tab w:val="right" w:pos="9026"/>
      </w:tabs>
    </w:pPr>
  </w:style>
  <w:style w:type="character" w:customStyle="1" w:styleId="FooterChar">
    <w:name w:val="Footer Char"/>
    <w:basedOn w:val="DefaultParagraphFont"/>
    <w:link w:val="Footer"/>
    <w:uiPriority w:val="99"/>
    <w:rsid w:val="00F76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7</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Alexandra Hill</cp:lastModifiedBy>
  <cp:revision>57</cp:revision>
  <dcterms:created xsi:type="dcterms:W3CDTF">2016-12-08T14:51:00Z</dcterms:created>
  <dcterms:modified xsi:type="dcterms:W3CDTF">2016-12-09T05:02:00Z</dcterms:modified>
</cp:coreProperties>
</file>